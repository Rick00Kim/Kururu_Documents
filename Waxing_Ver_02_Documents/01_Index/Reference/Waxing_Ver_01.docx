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:rsidR="00D01B67" w:rsidRDefault="00583F71">
          <w:pPr>
            <w:rPr>
              <w:noProof/>
            </w:rPr>
          </w:pP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6048375" cy="6210300"/>
                    <wp:effectExtent l="0" t="0" r="9525" b="1143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48375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01B67" w:rsidRDefault="00C954E4">
                                <w:pPr>
                                  <w:pStyle w:val="affff5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701364701"/>
                                    <w:placeholder>
                                      <w:docPart w:val="051F9618993F47C9AC9BBA41801D53C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08BC">
                                      <w:rPr>
                                        <w:lang w:eastAsia="ko-KR"/>
                                      </w:rPr>
                                      <w:t>Kururu Waxing Shop</w:t>
                                    </w:r>
                                  </w:sdtContent>
                                </w:sdt>
                              </w:p>
                              <w:p w:rsidR="008D57C2" w:rsidRPr="008D57C2" w:rsidRDefault="00583F71" w:rsidP="008D57C2">
                                <w:pPr>
                                  <w:pStyle w:val="afffc"/>
                                  <w:rPr>
                                    <w:lang w:eastAsia="ko-KR"/>
                                  </w:rPr>
                                </w:pPr>
                                <w:r>
                                  <w:t xml:space="preserve"> </w:t>
                                </w:r>
                                <w:r w:rsidR="008D57C2">
                                  <w:t xml:space="preserve">2017.9.14 – </w:t>
                                </w:r>
                                <w:r w:rsidR="008D57C2" w:rsidRPr="008D57C2">
                                  <w:rPr>
                                    <w:sz w:val="36"/>
                                  </w:rPr>
                                  <w:t>JSL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 xml:space="preserve"> 25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기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 xml:space="preserve"> 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>B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반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 xml:space="preserve"> </w:t>
                                </w:r>
                                <w:r w:rsidR="008D57C2" w:rsidRPr="008D57C2">
                                  <w:rPr>
                                    <w:rFonts w:hint="eastAsia"/>
                                    <w:sz w:val="36"/>
                                    <w:lang w:eastAsia="ko-KR"/>
                                  </w:rPr>
                                  <w:t>김</w:t>
                                </w:r>
                                <w:r w:rsidR="008D57C2" w:rsidRPr="008D57C2">
                                  <w:rPr>
                                    <w:sz w:val="36"/>
                                    <w:lang w:eastAsia="ko-KR"/>
                                  </w:rPr>
                                  <w:t>구현</w:t>
                                </w:r>
                              </w:p>
                              <w:sdt>
                                <w:sdtPr>
                                  <w:alias w:val="Abstract"/>
                                  <w:id w:val="106622669"/>
                                  <w:placeholder>
                                    <w:docPart w:val="B9BF5797CCF9465E8B09CAC9A627CF0D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D01B67" w:rsidRDefault="008D57C2">
                                    <w:pPr>
                                      <w:pStyle w:val="Abstract"/>
                                    </w:pPr>
                                    <w:r>
                                      <w:t>Waxing Shop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425.05pt;margin-top:0;width:476.25pt;height:489pt;z-index:251659264;visibility:visible;mso-wrap-style:square;mso-width-percent:0;mso-height-percent:85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" filled="f" stroked="f" strokeweight=".5pt">
                    <v:textbox inset="0,0,0,0">
                      <w:txbxContent>
                        <w:p w:rsidR="00D01B67" w:rsidRDefault="00C954E4">
                          <w:pPr>
                            <w:pStyle w:val="affff5"/>
                          </w:pPr>
                          <w:sdt>
                            <w:sdtPr>
                              <w:alias w:val="Title"/>
                              <w:tag w:val=""/>
                              <w:id w:val="701364701"/>
                              <w:placeholder>
                                <w:docPart w:val="051F9618993F47C9AC9BBA41801D53CB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08BC">
                                <w:rPr>
                                  <w:lang w:eastAsia="ko-KR"/>
                                </w:rPr>
                                <w:t>Kururu Waxing Shop</w:t>
                              </w:r>
                            </w:sdtContent>
                          </w:sdt>
                        </w:p>
                        <w:p w:rsidR="008D57C2" w:rsidRPr="008D57C2" w:rsidRDefault="00583F71" w:rsidP="008D57C2">
                          <w:pPr>
                            <w:pStyle w:val="afffc"/>
                            <w:rPr>
                              <w:lang w:eastAsia="ko-KR"/>
                            </w:rPr>
                          </w:pPr>
                          <w:r>
                            <w:t xml:space="preserve"> </w:t>
                          </w:r>
                          <w:r w:rsidR="008D57C2">
                            <w:t xml:space="preserve">2017.9.14 – </w:t>
                          </w:r>
                          <w:r w:rsidR="008D57C2" w:rsidRPr="008D57C2">
                            <w:rPr>
                              <w:sz w:val="36"/>
                            </w:rPr>
                            <w:t>JSL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 xml:space="preserve"> 25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기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 xml:space="preserve"> 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>B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반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 xml:space="preserve"> </w:t>
                          </w:r>
                          <w:r w:rsidR="008D57C2" w:rsidRPr="008D57C2">
                            <w:rPr>
                              <w:rFonts w:hint="eastAsia"/>
                              <w:sz w:val="36"/>
                              <w:lang w:eastAsia="ko-KR"/>
                            </w:rPr>
                            <w:t>김</w:t>
                          </w:r>
                          <w:r w:rsidR="008D57C2" w:rsidRPr="008D57C2">
                            <w:rPr>
                              <w:sz w:val="36"/>
                              <w:lang w:eastAsia="ko-KR"/>
                            </w:rPr>
                            <w:t>구현</w:t>
                          </w:r>
                        </w:p>
                        <w:sdt>
                          <w:sdtPr>
                            <w:alias w:val="Abstract"/>
                            <w:id w:val="106622669"/>
                            <w:placeholder>
                              <w:docPart w:val="B9BF5797CCF9465E8B09CAC9A627CF0D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:rsidR="00D01B67" w:rsidRDefault="008D57C2">
                              <w:pPr>
                                <w:pStyle w:val="Abstract"/>
                              </w:pPr>
                              <w:r>
                                <w:t>Waxing Shop Project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sz w:val="20"/>
          <w:lang w:val="ko-KR" w:eastAsia="ko-KR"/>
        </w:rPr>
        <w:id w:val="-1943296309"/>
        <w:docPartObj>
          <w:docPartGallery w:val="Table of Contents"/>
          <w:docPartUnique/>
        </w:docPartObj>
      </w:sdtPr>
      <w:sdtEndPr>
        <w:rPr>
          <w:b/>
          <w:bCs/>
          <w:lang w:eastAsia="ja-JP"/>
        </w:rPr>
      </w:sdtEndPr>
      <w:sdtContent>
        <w:p w:rsidR="00241712" w:rsidRDefault="00241712">
          <w:pPr>
            <w:pStyle w:val="TOC"/>
          </w:pPr>
          <w:r>
            <w:rPr>
              <w:lang w:val="ko-KR" w:eastAsia="ko-KR"/>
            </w:rPr>
            <w:t>목차</w:t>
          </w:r>
        </w:p>
        <w:p w:rsidR="00CC106D" w:rsidRDefault="00D26B21" w:rsidP="00D26B21">
          <w:pPr>
            <w:pStyle w:val="1c"/>
            <w:ind w:left="0"/>
          </w:pPr>
          <w:r w:rsidRPr="00D26B21">
            <w:rPr>
              <w:rFonts w:hint="eastAsia"/>
              <w:lang w:eastAsia="ko-KR"/>
            </w:rPr>
            <w:t>1.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lang w:eastAsia="ko-KR"/>
            </w:rPr>
            <w:t xml:space="preserve"> </w:t>
          </w:r>
          <w:r w:rsidR="00241712" w:rsidRPr="00241712">
            <w:rPr>
              <w:rFonts w:hint="eastAsia"/>
              <w:lang w:eastAsia="ko-KR"/>
            </w:rPr>
            <w:t>기획</w:t>
          </w:r>
          <w:r w:rsidR="00241712">
            <w:fldChar w:fldCharType="begin"/>
          </w:r>
          <w:r w:rsidR="00241712">
            <w:instrText xml:space="preserve"> TOC \o "1-3" \h \z \u </w:instrText>
          </w:r>
          <w:r w:rsidR="00241712">
            <w:fldChar w:fldCharType="separate"/>
          </w:r>
        </w:p>
        <w:p w:rsidR="00CC106D" w:rsidRDefault="00CC106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3" w:history="1">
            <w:r w:rsidRPr="00EA1FB8">
              <w:rPr>
                <w:rStyle w:val="aff6"/>
                <w:lang w:eastAsia="ko-KR"/>
              </w:rPr>
              <w:t>1.</w:t>
            </w:r>
            <w:r w:rsidRPr="00EA1FB8">
              <w:rPr>
                <w:rStyle w:val="aff6"/>
                <w:lang w:eastAsia="ko-KR"/>
              </w:rPr>
              <w:t>기획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_Toc493128273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4" w:history="1">
            <w:r w:rsidRPr="00EA1FB8">
              <w:rPr>
                <w:rStyle w:val="aff6"/>
                <w:noProof/>
                <w:lang w:eastAsia="ko-KR"/>
              </w:rPr>
              <w:t xml:space="preserve">1.1 </w:t>
            </w:r>
            <w:r w:rsidRPr="00EA1FB8">
              <w:rPr>
                <w:rStyle w:val="aff6"/>
                <w:noProof/>
                <w:lang w:eastAsia="ko-KR"/>
              </w:rPr>
              <w:t>프로젝트</w:t>
            </w:r>
            <w:r w:rsidRPr="00EA1FB8">
              <w:rPr>
                <w:rStyle w:val="aff6"/>
                <w:noProof/>
                <w:lang w:eastAsia="ko-KR"/>
              </w:rPr>
              <w:t xml:space="preserve"> </w:t>
            </w:r>
            <w:r w:rsidRPr="00EA1FB8">
              <w:rPr>
                <w:rStyle w:val="aff6"/>
                <w:noProof/>
                <w:lang w:eastAsia="ko-KR"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5" w:history="1">
            <w:r w:rsidRPr="00EA1FB8">
              <w:rPr>
                <w:rStyle w:val="aff6"/>
                <w:noProof/>
                <w:lang w:eastAsia="ko-KR"/>
              </w:rPr>
              <w:t xml:space="preserve">1.2 </w:t>
            </w:r>
            <w:r w:rsidRPr="00EA1FB8">
              <w:rPr>
                <w:rStyle w:val="aff6"/>
                <w:noProof/>
                <w:lang w:eastAsia="ko-KR"/>
              </w:rPr>
              <w:t>개발</w:t>
            </w:r>
            <w:r w:rsidRPr="00EA1FB8">
              <w:rPr>
                <w:rStyle w:val="aff6"/>
                <w:noProof/>
                <w:lang w:eastAsia="ko-KR"/>
              </w:rPr>
              <w:t xml:space="preserve"> </w:t>
            </w:r>
            <w:r w:rsidRPr="00EA1FB8">
              <w:rPr>
                <w:rStyle w:val="aff6"/>
                <w:noProof/>
                <w:lang w:eastAsia="ko-KR"/>
              </w:rPr>
              <w:t>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6" w:history="1">
            <w:r w:rsidRPr="00EA1FB8">
              <w:rPr>
                <w:rStyle w:val="aff6"/>
                <w:noProof/>
                <w:lang w:eastAsia="ko-KR"/>
              </w:rPr>
              <w:t xml:space="preserve">1.3 </w:t>
            </w:r>
            <w:r w:rsidRPr="00EA1FB8">
              <w:rPr>
                <w:rStyle w:val="aff6"/>
                <w:noProof/>
                <w:lang w:eastAsia="ko-KR"/>
              </w:rPr>
              <w:t>개발</w:t>
            </w:r>
            <w:r w:rsidRPr="00EA1FB8">
              <w:rPr>
                <w:rStyle w:val="aff6"/>
                <w:noProof/>
                <w:lang w:eastAsia="ko-KR"/>
              </w:rPr>
              <w:t xml:space="preserve"> </w:t>
            </w:r>
            <w:r w:rsidRPr="00EA1FB8">
              <w:rPr>
                <w:rStyle w:val="aff6"/>
                <w:noProof/>
                <w:lang w:eastAsia="ko-KR"/>
              </w:rPr>
              <w:t>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7" w:history="1">
            <w:r w:rsidRPr="00EA1FB8">
              <w:rPr>
                <w:rStyle w:val="aff6"/>
                <w:lang w:eastAsia="ko-KR"/>
              </w:rPr>
              <w:t xml:space="preserve">2. </w:t>
            </w:r>
            <w:r w:rsidRPr="00EA1FB8">
              <w:rPr>
                <w:rStyle w:val="aff6"/>
                <w:lang w:eastAsia="ko-KR"/>
              </w:rPr>
              <w:t>주요</w:t>
            </w:r>
            <w:r w:rsidRPr="00EA1FB8">
              <w:rPr>
                <w:rStyle w:val="aff6"/>
                <w:lang w:eastAsia="ko-KR"/>
              </w:rPr>
              <w:t xml:space="preserve"> </w:t>
            </w:r>
            <w:r w:rsidRPr="00EA1FB8">
              <w:rPr>
                <w:rStyle w:val="aff6"/>
                <w:lang w:eastAsia="ko-KR"/>
              </w:rPr>
              <w:t>기능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_Toc493128277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8" w:history="1">
            <w:r w:rsidRPr="00EA1FB8">
              <w:rPr>
                <w:rStyle w:val="aff6"/>
                <w:noProof/>
                <w:lang w:eastAsia="ko-KR"/>
              </w:rPr>
              <w:t xml:space="preserve">2.1 </w:t>
            </w:r>
            <w:r w:rsidRPr="00EA1FB8">
              <w:rPr>
                <w:rStyle w:val="aff6"/>
                <w:noProof/>
                <w:lang w:eastAsia="ko-KR"/>
              </w:rPr>
              <w:t>사용자</w:t>
            </w:r>
            <w:r w:rsidRPr="00EA1FB8">
              <w:rPr>
                <w:rStyle w:val="aff6"/>
                <w:noProof/>
                <w:lang w:eastAsia="ko-KR"/>
              </w:rPr>
              <w:t xml:space="preserve"> </w:t>
            </w:r>
            <w:r w:rsidRPr="00EA1FB8">
              <w:rPr>
                <w:rStyle w:val="aff6"/>
                <w:noProof/>
                <w:lang w:eastAsia="ko-KR"/>
              </w:rPr>
              <w:t>요구사항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9" w:history="1">
            <w:r w:rsidRPr="00EA1FB8">
              <w:rPr>
                <w:rStyle w:val="aff6"/>
                <w:noProof/>
                <w:lang w:eastAsia="ko-KR"/>
              </w:rPr>
              <w:t xml:space="preserve">2.2 </w:t>
            </w:r>
            <w:r w:rsidRPr="00EA1FB8">
              <w:rPr>
                <w:rStyle w:val="aff6"/>
                <w:noProof/>
                <w:lang w:eastAsia="ko-KR"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0" w:history="1">
            <w:r w:rsidRPr="00EA1FB8">
              <w:rPr>
                <w:rStyle w:val="aff6"/>
                <w:noProof/>
                <w:lang w:eastAsia="ko-KR"/>
              </w:rPr>
              <w:t xml:space="preserve">2.3 SQL Query </w:t>
            </w:r>
            <w:r w:rsidRPr="00EA1FB8">
              <w:rPr>
                <w:rStyle w:val="aff6"/>
                <w:noProof/>
                <w:lang w:eastAsia="ko-KR"/>
              </w:rPr>
              <w:t>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06D" w:rsidRDefault="00CC106D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81" w:history="1">
            <w:r w:rsidRPr="00EA1FB8">
              <w:rPr>
                <w:rStyle w:val="aff6"/>
                <w:lang w:eastAsia="ko-KR"/>
              </w:rPr>
              <w:t xml:space="preserve">3. </w:t>
            </w:r>
            <w:r w:rsidRPr="00EA1FB8">
              <w:rPr>
                <w:rStyle w:val="aff6"/>
                <w:lang w:eastAsia="ko-KR"/>
              </w:rPr>
              <w:t>프로젝트</w:t>
            </w:r>
            <w:r w:rsidRPr="00EA1FB8">
              <w:rPr>
                <w:rStyle w:val="aff6"/>
                <w:lang w:eastAsia="ko-KR"/>
              </w:rPr>
              <w:t xml:space="preserve"> </w:t>
            </w:r>
            <w:r w:rsidRPr="00EA1FB8">
              <w:rPr>
                <w:rStyle w:val="aff6"/>
                <w:lang w:eastAsia="ko-KR"/>
              </w:rPr>
              <w:t>결과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_Toc493128281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CC106D" w:rsidRDefault="00CC106D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2" w:history="1">
            <w:r w:rsidRPr="00EA1FB8">
              <w:rPr>
                <w:rStyle w:val="aff6"/>
                <w:noProof/>
                <w:lang w:eastAsia="ko-KR"/>
              </w:rPr>
              <w:t xml:space="preserve">3.1 </w:t>
            </w:r>
            <w:r w:rsidRPr="00EA1FB8">
              <w:rPr>
                <w:rStyle w:val="aff6"/>
                <w:noProof/>
                <w:lang w:eastAsia="ko-KR"/>
              </w:rPr>
              <w:t>구현</w:t>
            </w:r>
            <w:r w:rsidRPr="00EA1FB8">
              <w:rPr>
                <w:rStyle w:val="aff6"/>
                <w:noProof/>
                <w:lang w:eastAsia="ko-KR"/>
              </w:rPr>
              <w:t xml:space="preserve"> </w:t>
            </w:r>
            <w:r w:rsidRPr="00EA1FB8">
              <w:rPr>
                <w:rStyle w:val="aff6"/>
                <w:noProof/>
                <w:lang w:eastAsia="ko-KR"/>
              </w:rPr>
              <w:t>캡쳐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_Toc493128282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712" w:rsidRPr="00E25706" w:rsidRDefault="00241712" w:rsidP="00E25706">
          <w:pPr>
            <w:pStyle w:val="2f3"/>
            <w:tabs>
              <w:tab w:val="right" w:leader="dot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01B67" w:rsidRDefault="00D01B67">
      <w:pPr>
        <w:sectPr w:rsidR="00D01B67">
          <w:headerReference w:type="default" r:id="rId11"/>
          <w:pgSz w:w="12240" w:h="15840" w:code="1"/>
          <w:pgMar w:top="2520" w:right="1555" w:bottom="1800" w:left="1555" w:header="864" w:footer="720" w:gutter="0"/>
          <w:pgNumType w:start="0"/>
          <w:cols w:space="720"/>
          <w:titlePg/>
          <w:docGrid w:linePitch="360"/>
        </w:sectPr>
      </w:pPr>
    </w:p>
    <w:p w:rsidR="00D01B67" w:rsidRDefault="00515BA0">
      <w:pPr>
        <w:pStyle w:val="1"/>
        <w:rPr>
          <w:lang w:eastAsia="ko-KR"/>
        </w:rPr>
      </w:pPr>
      <w:bookmarkStart w:id="0" w:name="_Toc493128273"/>
      <w:proofErr w:type="gramStart"/>
      <w:r>
        <w:rPr>
          <w:lang w:eastAsia="ko-KR"/>
        </w:rPr>
        <w:lastRenderedPageBreak/>
        <w:t>1.</w:t>
      </w:r>
      <w:r>
        <w:rPr>
          <w:rFonts w:hint="eastAsia"/>
          <w:lang w:eastAsia="ko-KR"/>
        </w:rPr>
        <w:t>기획</w:t>
      </w:r>
      <w:bookmarkEnd w:id="0"/>
      <w:proofErr w:type="gramEnd"/>
    </w:p>
    <w:p w:rsidR="00697D97" w:rsidRDefault="00697D97" w:rsidP="00697D97">
      <w:pPr>
        <w:pStyle w:val="21"/>
        <w:spacing w:line="360" w:lineRule="auto"/>
        <w:rPr>
          <w:lang w:eastAsia="ko-KR"/>
        </w:rPr>
      </w:pPr>
      <w:bookmarkStart w:id="1" w:name="_Toc493128274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.1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bookmarkEnd w:id="1"/>
    </w:p>
    <w:p w:rsidR="00697D97" w:rsidRPr="00697D97" w:rsidRDefault="00944680" w:rsidP="00697D97">
      <w:pPr>
        <w:rPr>
          <w:lang w:eastAsia="ko-KR"/>
        </w:rPr>
      </w:pPr>
      <w:r>
        <w:rPr>
          <w:lang w:eastAsia="ko-KR"/>
        </w:rPr>
        <w:t>-</w:t>
      </w:r>
      <w:r w:rsidR="003471F8">
        <w:rPr>
          <w:lang w:eastAsia="ko-KR"/>
        </w:rPr>
        <w:t xml:space="preserve"> </w:t>
      </w:r>
      <w:r w:rsidR="00697D97">
        <w:rPr>
          <w:rFonts w:hint="eastAsia"/>
          <w:lang w:eastAsia="ko-KR"/>
        </w:rPr>
        <w:t>프로젝트</w:t>
      </w:r>
      <w:r w:rsidR="00697D97">
        <w:rPr>
          <w:rFonts w:hint="eastAsia"/>
          <w:lang w:eastAsia="ko-KR"/>
        </w:rPr>
        <w:t xml:space="preserve"> </w:t>
      </w:r>
      <w:r w:rsidR="00697D97">
        <w:rPr>
          <w:rFonts w:hint="eastAsia"/>
          <w:lang w:eastAsia="ko-KR"/>
        </w:rPr>
        <w:t>선정이유</w:t>
      </w:r>
    </w:p>
    <w:p w:rsidR="00015D02" w:rsidRDefault="00270AD7" w:rsidP="00327CAF">
      <w:pPr>
        <w:spacing w:line="360" w:lineRule="auto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문화적</w:t>
      </w:r>
      <w:r w:rsidR="00503CF2"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개방성이다</w:t>
      </w:r>
      <w:r w:rsidR="00503CF2">
        <w:rPr>
          <w:rFonts w:hint="eastAsia"/>
          <w:lang w:eastAsia="ko-KR"/>
        </w:rPr>
        <w:t>.</w:t>
      </w:r>
      <w:r w:rsidR="00503CF2">
        <w:rPr>
          <w:lang w:eastAsia="ko-KR"/>
        </w:rPr>
        <w:t xml:space="preserve"> </w:t>
      </w:r>
      <w:r w:rsidR="00136C8E">
        <w:rPr>
          <w:rFonts w:hint="eastAsia"/>
          <w:lang w:eastAsia="ko-KR"/>
        </w:rPr>
        <w:t>세계에는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다양한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문화와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언어가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존재한다</w:t>
      </w:r>
      <w:r w:rsidR="00136C8E">
        <w:rPr>
          <w:rFonts w:hint="eastAsia"/>
          <w:lang w:eastAsia="ko-KR"/>
        </w:rPr>
        <w:t>.</w:t>
      </w:r>
      <w:r w:rsidR="00136C8E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중에서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어느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발달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했는지</w:t>
      </w:r>
      <w:r w:rsidR="00F129C0">
        <w:rPr>
          <w:rFonts w:hint="eastAsia"/>
          <w:lang w:eastAsia="ko-KR"/>
        </w:rPr>
        <w:t xml:space="preserve">,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옳은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문화는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어디인지</w:t>
      </w:r>
      <w:r w:rsidR="00F129C0">
        <w:rPr>
          <w:rFonts w:hint="eastAsia"/>
          <w:lang w:eastAsia="ko-KR"/>
        </w:rPr>
        <w:t>,</w:t>
      </w:r>
      <w:r w:rsidR="00F129C0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그리고</w:t>
      </w:r>
      <w:r w:rsidR="00F129C0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어느</w:t>
      </w:r>
      <w:r w:rsidR="00EC380E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문화가</w:t>
      </w:r>
      <w:r w:rsidR="00EC380E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가장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좋은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문화인지</w:t>
      </w:r>
      <w:r w:rsidR="00B54BFC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판별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할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수는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없다</w:t>
      </w:r>
      <w:r w:rsidR="00D13976">
        <w:rPr>
          <w:rFonts w:hint="eastAsia"/>
          <w:lang w:eastAsia="ko-KR"/>
        </w:rPr>
        <w:t xml:space="preserve">. </w:t>
      </w:r>
      <w:r w:rsidR="00BB6ED3">
        <w:rPr>
          <w:rFonts w:hint="eastAsia"/>
          <w:lang w:eastAsia="ko-KR"/>
        </w:rPr>
        <w:t>하지만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동양권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문화에서는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개방성이나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시도를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꺼려하는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경우가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많다고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생각한다</w:t>
      </w:r>
      <w:r w:rsidR="00244C5E">
        <w:rPr>
          <w:rFonts w:hint="eastAsia"/>
          <w:lang w:eastAsia="ko-KR"/>
        </w:rPr>
        <w:t>.</w:t>
      </w:r>
      <w:r w:rsidR="00244C5E">
        <w:rPr>
          <w:lang w:eastAsia="ko-KR"/>
        </w:rPr>
        <w:t xml:space="preserve"> </w:t>
      </w:r>
      <w:r w:rsidR="00573DFC">
        <w:rPr>
          <w:rFonts w:hint="eastAsia"/>
          <w:lang w:eastAsia="ko-KR"/>
        </w:rPr>
        <w:t>현재</w:t>
      </w:r>
      <w:r w:rsidR="00573DFC">
        <w:rPr>
          <w:rFonts w:hint="eastAsia"/>
          <w:lang w:eastAsia="ko-KR"/>
        </w:rPr>
        <w:t xml:space="preserve"> </w:t>
      </w:r>
      <w:r w:rsidR="00573DFC">
        <w:rPr>
          <w:rFonts w:hint="eastAsia"/>
          <w:lang w:eastAsia="ko-KR"/>
        </w:rPr>
        <w:t>대한민국</w:t>
      </w:r>
      <w:r w:rsidR="00D26994">
        <w:rPr>
          <w:rFonts w:hint="eastAsia"/>
          <w:lang w:eastAsia="ko-KR"/>
        </w:rPr>
        <w:t>에도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다양한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문화가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존재한다</w:t>
      </w:r>
      <w:r w:rsidR="00D26994">
        <w:rPr>
          <w:rFonts w:hint="eastAsia"/>
          <w:lang w:eastAsia="ko-KR"/>
        </w:rPr>
        <w:t>.</w:t>
      </w:r>
      <w:r w:rsidR="00D26994">
        <w:rPr>
          <w:lang w:eastAsia="ko-KR"/>
        </w:rPr>
        <w:t xml:space="preserve"> </w:t>
      </w:r>
      <w:r w:rsidR="004E474F">
        <w:rPr>
          <w:rFonts w:hint="eastAsia"/>
          <w:lang w:eastAsia="ko-KR"/>
        </w:rPr>
        <w:t>하지만</w:t>
      </w:r>
      <w:r w:rsidR="004E474F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그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문화도</w:t>
      </w:r>
      <w:r w:rsidR="002A639C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초기에는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사람들이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인정하지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않는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문화가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많았을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것이다</w:t>
      </w:r>
      <w:r w:rsidR="001C5184">
        <w:rPr>
          <w:rFonts w:hint="eastAsia"/>
          <w:lang w:eastAsia="ko-KR"/>
        </w:rPr>
        <w:t>.</w:t>
      </w:r>
      <w:r w:rsidR="001C5184">
        <w:rPr>
          <w:lang w:eastAsia="ko-KR"/>
        </w:rPr>
        <w:t xml:space="preserve"> </w:t>
      </w:r>
      <w:r w:rsidR="007502DD">
        <w:rPr>
          <w:rFonts w:hint="eastAsia"/>
          <w:lang w:eastAsia="ko-KR"/>
        </w:rPr>
        <w:t>하지만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그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문화가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점점</w:t>
      </w:r>
      <w:r w:rsidR="007502DD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커지게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되어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현재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문화의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흐름으로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이어지고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있음에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틀림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없다</w:t>
      </w:r>
      <w:r w:rsidR="00E55870">
        <w:rPr>
          <w:rFonts w:hint="eastAsia"/>
          <w:lang w:eastAsia="ko-KR"/>
        </w:rPr>
        <w:t>.</w:t>
      </w:r>
      <w:r w:rsidR="00E55870">
        <w:rPr>
          <w:lang w:eastAsia="ko-KR"/>
        </w:rPr>
        <w:t xml:space="preserve"> </w:t>
      </w:r>
      <w:r w:rsidR="00E76ED4">
        <w:rPr>
          <w:rFonts w:hint="eastAsia"/>
          <w:lang w:eastAsia="ko-KR"/>
        </w:rPr>
        <w:t>모든</w:t>
      </w:r>
      <w:r w:rsidR="00E76ED4">
        <w:rPr>
          <w:rFonts w:hint="eastAsia"/>
          <w:lang w:eastAsia="ko-KR"/>
        </w:rPr>
        <w:t xml:space="preserve"> </w:t>
      </w:r>
      <w:r w:rsidR="00E76ED4">
        <w:rPr>
          <w:rFonts w:hint="eastAsia"/>
          <w:lang w:eastAsia="ko-KR"/>
        </w:rPr>
        <w:t>문화에는</w:t>
      </w:r>
      <w:r w:rsidR="00E76ED4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시작점이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있기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마련이다</w:t>
      </w:r>
      <w:r w:rsidR="002A639C">
        <w:rPr>
          <w:rFonts w:hint="eastAsia"/>
          <w:lang w:eastAsia="ko-KR"/>
        </w:rPr>
        <w:t>.</w:t>
      </w:r>
      <w:r w:rsidR="0011713B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특히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대한민국은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집단의식</w:t>
      </w:r>
      <w:r w:rsidR="009057CC">
        <w:rPr>
          <w:rFonts w:hint="eastAsia"/>
          <w:lang w:eastAsia="ko-KR"/>
        </w:rPr>
        <w:t>,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즉</w:t>
      </w:r>
      <w:r w:rsidR="009057CC">
        <w:rPr>
          <w:rFonts w:hint="eastAsia"/>
          <w:lang w:eastAsia="ko-KR"/>
        </w:rPr>
        <w:t xml:space="preserve"> </w:t>
      </w:r>
      <w:proofErr w:type="spellStart"/>
      <w:r w:rsidR="009057CC">
        <w:rPr>
          <w:rFonts w:hint="eastAsia"/>
          <w:lang w:eastAsia="ko-KR"/>
        </w:rPr>
        <w:t>집단응집성이</w:t>
      </w:r>
      <w:proofErr w:type="spellEnd"/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높은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나라라고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생각한다</w:t>
      </w:r>
      <w:r w:rsidR="009057CC">
        <w:rPr>
          <w:rFonts w:hint="eastAsia"/>
          <w:lang w:eastAsia="ko-KR"/>
        </w:rPr>
        <w:t>.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그렇기에</w:t>
      </w:r>
      <w:r w:rsidR="009057CC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새로운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문화에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대해서</w:t>
      </w:r>
      <w:r w:rsidR="00D32F7A">
        <w:rPr>
          <w:rFonts w:hint="eastAsia"/>
          <w:lang w:eastAsia="ko-KR"/>
        </w:rPr>
        <w:t xml:space="preserve"> </w:t>
      </w:r>
      <w:r w:rsidR="00AD0B14">
        <w:rPr>
          <w:rFonts w:hint="eastAsia"/>
          <w:lang w:eastAsia="ko-KR"/>
        </w:rPr>
        <w:t>섣불리</w:t>
      </w:r>
      <w:r w:rsidR="00AD0B1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다가가는</w:t>
      </w:r>
      <w:r w:rsidR="00AD705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모습을</w:t>
      </w:r>
      <w:r w:rsidR="00AD7054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반갑게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맞이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하는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경우는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적다고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생각한다</w:t>
      </w:r>
      <w:r w:rsidR="00CC20E1">
        <w:rPr>
          <w:rFonts w:hint="eastAsia"/>
          <w:lang w:eastAsia="ko-KR"/>
        </w:rPr>
        <w:t>.</w:t>
      </w:r>
      <w:r w:rsidR="00CC20E1">
        <w:rPr>
          <w:lang w:eastAsia="ko-KR"/>
        </w:rPr>
        <w:t xml:space="preserve"> </w:t>
      </w:r>
      <w:r w:rsidR="00767C12">
        <w:rPr>
          <w:rFonts w:hint="eastAsia"/>
          <w:lang w:eastAsia="ko-KR"/>
        </w:rPr>
        <w:t>그렇지만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문화라는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것은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사람들이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눈치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못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채게</w:t>
      </w:r>
      <w:r w:rsidR="00767C12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점차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흘러가는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것이라고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생각</w:t>
      </w:r>
      <w:r w:rsidR="001152AC">
        <w:rPr>
          <w:rFonts w:hint="eastAsia"/>
          <w:lang w:eastAsia="ko-KR"/>
        </w:rPr>
        <w:t>했고</w:t>
      </w:r>
      <w:r w:rsidR="001152AC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문화의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시작점이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되고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싶다고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생각했다</w:t>
      </w:r>
      <w:r w:rsidR="00827CF8">
        <w:rPr>
          <w:rFonts w:hint="eastAsia"/>
          <w:lang w:eastAsia="ko-KR"/>
        </w:rPr>
        <w:t>.</w:t>
      </w:r>
      <w:r w:rsidR="00827CF8">
        <w:rPr>
          <w:lang w:eastAsia="ko-KR"/>
        </w:rPr>
        <w:t xml:space="preserve"> </w:t>
      </w:r>
      <w:r w:rsidR="007D013B">
        <w:rPr>
          <w:rFonts w:hint="eastAsia"/>
          <w:lang w:eastAsia="ko-KR"/>
        </w:rPr>
        <w:t>이</w:t>
      </w:r>
      <w:r w:rsidR="00C36ECF">
        <w:rPr>
          <w:rFonts w:hint="eastAsia"/>
          <w:lang w:eastAsia="ko-KR"/>
        </w:rPr>
        <w:t>러한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이유로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인해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이번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프로젝</w:t>
      </w:r>
      <w:r w:rsidR="00827CF8">
        <w:rPr>
          <w:rFonts w:hint="eastAsia"/>
          <w:lang w:eastAsia="ko-KR"/>
        </w:rPr>
        <w:t>트</w:t>
      </w:r>
      <w:r w:rsidR="000C380D">
        <w:rPr>
          <w:rFonts w:hint="eastAsia"/>
          <w:lang w:eastAsia="ko-KR"/>
        </w:rPr>
        <w:t>는</w:t>
      </w:r>
      <w:r w:rsidR="000C380D">
        <w:rPr>
          <w:rFonts w:hint="eastAsia"/>
          <w:lang w:eastAsia="ko-KR"/>
        </w:rPr>
        <w:t xml:space="preserve"> Waxing</w:t>
      </w:r>
      <w:r w:rsidR="000C380D">
        <w:rPr>
          <w:rFonts w:hint="eastAsia"/>
          <w:lang w:eastAsia="ko-KR"/>
        </w:rPr>
        <w:t>이라는</w:t>
      </w:r>
      <w:r w:rsidR="000C380D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주제로</w:t>
      </w:r>
      <w:r w:rsidR="00827CF8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선정하게</w:t>
      </w:r>
      <w:r w:rsidR="00466C0B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되었다</w:t>
      </w:r>
      <w:r w:rsidR="00466C0B">
        <w:rPr>
          <w:rFonts w:hint="eastAsia"/>
          <w:lang w:eastAsia="ko-KR"/>
        </w:rPr>
        <w:t>.</w:t>
      </w:r>
    </w:p>
    <w:p w:rsidR="00122732" w:rsidRDefault="00122732">
      <w:pPr>
        <w:rPr>
          <w:lang w:eastAsia="ko-KR"/>
        </w:rPr>
      </w:pPr>
      <w:r>
        <w:rPr>
          <w:lang w:eastAsia="ko-KR"/>
        </w:rPr>
        <w:br w:type="page"/>
      </w:r>
    </w:p>
    <w:p w:rsidR="00122732" w:rsidRPr="00122732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Waxing Shop </w:t>
      </w:r>
      <w:r>
        <w:rPr>
          <w:rFonts w:hint="eastAsia"/>
          <w:lang w:eastAsia="ko-KR"/>
        </w:rPr>
        <w:t>홈페이지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동향</w:t>
      </w:r>
    </w:p>
    <w:p w:rsidR="00122732" w:rsidRDefault="00122732" w:rsidP="00122732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61312" behindDoc="0" locked="0" layoutInCell="1" allowOverlap="1" wp14:anchorId="27945A55" wp14:editId="015A4460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651125" cy="240855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5" t="9367" r="21375" b="3578"/>
                    <a:stretch/>
                  </pic:blipFill>
                  <pic:spPr bwMode="auto">
                    <a:xfrm>
                      <a:off x="0" y="0"/>
                      <a:ext cx="265112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Waxing  Shop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홈페이지는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Waxing Shop</w:t>
      </w:r>
      <w:r>
        <w:rPr>
          <w:rFonts w:hint="eastAsia"/>
          <w:lang w:eastAsia="ko-KR"/>
        </w:rPr>
        <w:t>홈페이지를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아직까지는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비주류로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생각한다</w:t>
      </w:r>
      <w:r>
        <w:rPr>
          <w:rFonts w:hint="eastAsia"/>
          <w:lang w:eastAsia="ko-KR"/>
        </w:rPr>
        <w:t>.</w:t>
      </w:r>
    </w:p>
    <w:p w:rsidR="00122732" w:rsidRPr="007F725A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문화적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기대하며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임했다</w:t>
      </w:r>
      <w:r>
        <w:rPr>
          <w:rFonts w:hint="eastAsia"/>
          <w:lang w:eastAsia="ko-KR"/>
        </w:rPr>
        <w:t>.</w:t>
      </w:r>
    </w:p>
    <w:p w:rsidR="00122732" w:rsidRPr="00122732" w:rsidRDefault="00122732" w:rsidP="00327CAF">
      <w:pPr>
        <w:spacing w:line="360" w:lineRule="auto"/>
        <w:rPr>
          <w:lang w:eastAsia="ko-KR"/>
        </w:rPr>
      </w:pPr>
    </w:p>
    <w:p w:rsidR="003816F6" w:rsidRPr="003816F6" w:rsidRDefault="003816F6" w:rsidP="003816F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:rsidR="005B57FE" w:rsidRDefault="00AF5C04" w:rsidP="005B57FE">
      <w:pPr>
        <w:pStyle w:val="a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회원</w:t>
      </w:r>
      <w:r w:rsidR="00995F9E">
        <w:rPr>
          <w:rFonts w:hint="eastAsia"/>
          <w:lang w:eastAsia="ko-KR"/>
        </w:rPr>
        <w:t>은</w:t>
      </w:r>
      <w:r w:rsidR="00995F9E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각자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선호하는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시술자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선택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가능</w:t>
      </w:r>
      <w:r w:rsidR="00B00A43">
        <w:rPr>
          <w:rFonts w:hint="eastAsia"/>
          <w:lang w:eastAsia="ko-KR"/>
        </w:rPr>
        <w:t>.</w:t>
      </w:r>
      <w:r w:rsidR="005B57FE">
        <w:rPr>
          <w:lang w:eastAsia="ko-KR"/>
        </w:rPr>
        <w:br/>
        <w:t xml:space="preserve">- </w:t>
      </w:r>
      <w:r w:rsidR="005B57FE">
        <w:rPr>
          <w:rFonts w:hint="eastAsia"/>
          <w:lang w:eastAsia="ko-KR"/>
        </w:rPr>
        <w:t>회원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각각의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현재까지의</w:t>
      </w:r>
      <w:r w:rsidR="005B57FE">
        <w:rPr>
          <w:rFonts w:hint="eastAsia"/>
          <w:lang w:eastAsia="ko-KR"/>
        </w:rPr>
        <w:t xml:space="preserve"> </w:t>
      </w:r>
      <w:r w:rsidR="00E96365">
        <w:rPr>
          <w:rFonts w:hint="eastAsia"/>
          <w:lang w:eastAsia="ko-KR"/>
        </w:rPr>
        <w:t>이용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내역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관리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및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확인</w:t>
      </w:r>
      <w:r w:rsidR="00BC0B60">
        <w:rPr>
          <w:rFonts w:hint="eastAsia"/>
          <w:lang w:eastAsia="ko-KR"/>
        </w:rPr>
        <w:t>.</w:t>
      </w:r>
    </w:p>
    <w:p w:rsidR="00911F95" w:rsidRDefault="00BC0B60" w:rsidP="00911F95">
      <w:pPr>
        <w:pStyle w:val="a"/>
        <w:rPr>
          <w:lang w:eastAsia="ko-KR"/>
        </w:rPr>
      </w:pPr>
      <w:r>
        <w:rPr>
          <w:rFonts w:hint="eastAsia"/>
          <w:lang w:eastAsia="ko-KR"/>
        </w:rPr>
        <w:t>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 w:rsidR="0014053F">
        <w:rPr>
          <w:rFonts w:hint="eastAsia"/>
          <w:lang w:eastAsia="ko-KR"/>
        </w:rPr>
        <w:t>시술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이후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자신의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후기를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작성</w:t>
      </w:r>
      <w:r w:rsidR="00831EA5">
        <w:rPr>
          <w:rFonts w:hint="eastAsia"/>
          <w:lang w:eastAsia="ko-KR"/>
        </w:rPr>
        <w:t xml:space="preserve"> (</w:t>
      </w:r>
      <w:r w:rsidR="00831EA5">
        <w:rPr>
          <w:rFonts w:hint="eastAsia"/>
          <w:lang w:eastAsia="ko-KR"/>
        </w:rPr>
        <w:t>추가</w:t>
      </w:r>
      <w:r w:rsidR="00831EA5">
        <w:rPr>
          <w:rFonts w:hint="eastAsia"/>
          <w:lang w:eastAsia="ko-KR"/>
        </w:rPr>
        <w:t xml:space="preserve"> </w:t>
      </w:r>
      <w:proofErr w:type="gramStart"/>
      <w:r w:rsidR="00831EA5">
        <w:rPr>
          <w:rFonts w:hint="eastAsia"/>
          <w:lang w:eastAsia="ko-KR"/>
        </w:rPr>
        <w:t>기능</w:t>
      </w:r>
      <w:r w:rsidR="00831EA5">
        <w:rPr>
          <w:rFonts w:hint="eastAsia"/>
          <w:lang w:eastAsia="ko-KR"/>
        </w:rPr>
        <w:t xml:space="preserve"> </w:t>
      </w:r>
      <w:r w:rsidR="00831EA5">
        <w:rPr>
          <w:lang w:eastAsia="ko-KR"/>
        </w:rPr>
        <w:t>:</w:t>
      </w:r>
      <w:proofErr w:type="gramEnd"/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삭제</w:t>
      </w:r>
      <w:r w:rsidR="00831EA5">
        <w:rPr>
          <w:rFonts w:hint="eastAsia"/>
          <w:lang w:eastAsia="ko-KR"/>
        </w:rPr>
        <w:t>,</w:t>
      </w:r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수정</w:t>
      </w:r>
      <w:r w:rsidR="00831EA5">
        <w:rPr>
          <w:rFonts w:hint="eastAsia"/>
          <w:lang w:eastAsia="ko-KR"/>
        </w:rPr>
        <w:t>)</w:t>
      </w:r>
      <w:r w:rsidR="0014053F">
        <w:rPr>
          <w:rFonts w:hint="eastAsia"/>
          <w:lang w:eastAsia="ko-KR"/>
        </w:rPr>
        <w:t>.</w:t>
      </w:r>
      <w:r w:rsidR="0088223F">
        <w:rPr>
          <w:lang w:eastAsia="ko-KR"/>
        </w:rPr>
        <w:br/>
      </w:r>
      <w:r w:rsidR="00F3361C">
        <w:rPr>
          <w:lang w:eastAsia="ko-KR"/>
        </w:rPr>
        <w:t xml:space="preserve">- </w:t>
      </w:r>
      <w:r w:rsidR="00696505">
        <w:rPr>
          <w:rFonts w:hint="eastAsia"/>
          <w:lang w:eastAsia="ko-KR"/>
        </w:rPr>
        <w:t>게시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글을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보며</w:t>
      </w:r>
      <w:r w:rsidR="00696505">
        <w:rPr>
          <w:rFonts w:hint="eastAsia"/>
          <w:lang w:eastAsia="ko-KR"/>
        </w:rPr>
        <w:t xml:space="preserve"> </w:t>
      </w:r>
      <w:r w:rsidR="0042100F">
        <w:rPr>
          <w:rFonts w:hint="eastAsia"/>
          <w:lang w:eastAsia="ko-KR"/>
        </w:rPr>
        <w:t>회원</w:t>
      </w:r>
      <w:r w:rsidR="002A65B9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서로간의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정보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공유를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위해</w:t>
      </w:r>
      <w:r w:rsidR="00696505">
        <w:rPr>
          <w:rFonts w:hint="eastAsia"/>
          <w:lang w:eastAsia="ko-KR"/>
        </w:rPr>
        <w:t xml:space="preserve"> </w:t>
      </w:r>
      <w:proofErr w:type="spellStart"/>
      <w:r w:rsidR="003E3092">
        <w:rPr>
          <w:rFonts w:hint="eastAsia"/>
          <w:lang w:eastAsia="ko-KR"/>
        </w:rPr>
        <w:t>댓글</w:t>
      </w:r>
      <w:proofErr w:type="spellEnd"/>
      <w:r w:rsidR="003E3092">
        <w:rPr>
          <w:rFonts w:hint="eastAsia"/>
          <w:lang w:eastAsia="ko-KR"/>
        </w:rPr>
        <w:t xml:space="preserve"> </w:t>
      </w:r>
      <w:r w:rsidR="003E3092">
        <w:rPr>
          <w:rFonts w:hint="eastAsia"/>
          <w:lang w:eastAsia="ko-KR"/>
        </w:rPr>
        <w:t>기능</w:t>
      </w:r>
      <w:r w:rsidR="003E3092">
        <w:rPr>
          <w:rFonts w:hint="eastAsia"/>
          <w:lang w:eastAsia="ko-KR"/>
        </w:rPr>
        <w:t>.</w:t>
      </w:r>
    </w:p>
    <w:p w:rsidR="00911F95" w:rsidRPr="001A1DFB" w:rsidRDefault="00DC6B14" w:rsidP="00015D02">
      <w:pPr>
        <w:pStyle w:val="a"/>
        <w:rPr>
          <w:lang w:eastAsia="ko-KR"/>
        </w:rPr>
      </w:pP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 w:rsidR="00D548A4">
        <w:rPr>
          <w:rFonts w:hint="eastAsia"/>
          <w:lang w:eastAsia="ko-KR"/>
        </w:rPr>
        <w:t xml:space="preserve">, </w:t>
      </w:r>
      <w:r w:rsidR="00D548A4">
        <w:rPr>
          <w:rFonts w:hint="eastAsia"/>
          <w:lang w:eastAsia="ko-KR"/>
        </w:rPr>
        <w:t>예약</w:t>
      </w:r>
      <w:r w:rsidR="007857F7">
        <w:rPr>
          <w:lang w:eastAsia="ko-KR"/>
        </w:rPr>
        <w:br/>
      </w:r>
      <w:r w:rsidR="007857F7">
        <w:rPr>
          <w:rFonts w:hint="eastAsia"/>
          <w:lang w:eastAsia="ko-KR"/>
        </w:rPr>
        <w:t>- Database</w:t>
      </w:r>
      <w:r w:rsidR="007857F7">
        <w:rPr>
          <w:rFonts w:hint="eastAsia"/>
          <w:lang w:eastAsia="ko-KR"/>
        </w:rPr>
        <w:t>에</w:t>
      </w:r>
      <w:r w:rsidR="007857F7">
        <w:rPr>
          <w:rFonts w:hint="eastAsia"/>
          <w:lang w:eastAsia="ko-KR"/>
        </w:rPr>
        <w:t xml:space="preserve"> </w:t>
      </w:r>
      <w:r w:rsidR="007857F7">
        <w:rPr>
          <w:rFonts w:hint="eastAsia"/>
          <w:lang w:eastAsia="ko-KR"/>
        </w:rPr>
        <w:t>존재하는</w:t>
      </w:r>
      <w:r w:rsidR="007857F7">
        <w:rPr>
          <w:rFonts w:hint="eastAsia"/>
          <w:lang w:eastAsia="ko-KR"/>
        </w:rPr>
        <w:t xml:space="preserve"> </w:t>
      </w:r>
      <w:r w:rsidR="00267346">
        <w:rPr>
          <w:rFonts w:hint="eastAsia"/>
          <w:lang w:eastAsia="ko-KR"/>
        </w:rPr>
        <w:t>시술</w:t>
      </w:r>
      <w:r w:rsidR="00E01E2D">
        <w:rPr>
          <w:rFonts w:hint="eastAsia"/>
          <w:lang w:eastAsia="ko-KR"/>
        </w:rPr>
        <w:t>의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종류를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나열</w:t>
      </w:r>
      <w:r w:rsidR="00E01E2D">
        <w:rPr>
          <w:rFonts w:hint="eastAsia"/>
          <w:lang w:eastAsia="ko-KR"/>
        </w:rPr>
        <w:t>.</w:t>
      </w:r>
      <w:r w:rsidR="00254B80">
        <w:rPr>
          <w:lang w:eastAsia="ko-KR"/>
        </w:rPr>
        <w:br/>
        <w:t xml:space="preserve">- </w:t>
      </w:r>
      <w:r w:rsidR="002E30D8">
        <w:rPr>
          <w:rFonts w:hint="eastAsia"/>
          <w:lang w:eastAsia="ko-KR"/>
        </w:rPr>
        <w:t>시술을</w:t>
      </w:r>
      <w:r w:rsidR="002E30D8">
        <w:rPr>
          <w:rFonts w:hint="eastAsia"/>
          <w:lang w:eastAsia="ko-KR"/>
        </w:rPr>
        <w:t xml:space="preserve"> </w:t>
      </w:r>
      <w:r w:rsidR="002E30D8">
        <w:rPr>
          <w:rFonts w:hint="eastAsia"/>
          <w:lang w:eastAsia="ko-KR"/>
        </w:rPr>
        <w:t>예약</w:t>
      </w:r>
      <w:r w:rsidR="002E30D8">
        <w:rPr>
          <w:rFonts w:hint="eastAsia"/>
          <w:lang w:eastAsia="ko-KR"/>
        </w:rPr>
        <w:t xml:space="preserve"> </w:t>
      </w:r>
      <w:r w:rsidR="002E30D8">
        <w:rPr>
          <w:lang w:eastAsia="ko-KR"/>
        </w:rPr>
        <w:t xml:space="preserve">-&gt; </w:t>
      </w:r>
      <w:r w:rsidR="002E30D8">
        <w:rPr>
          <w:rFonts w:hint="eastAsia"/>
          <w:lang w:eastAsia="ko-KR"/>
        </w:rPr>
        <w:t>결제</w:t>
      </w:r>
      <w:r w:rsidR="003C5185">
        <w:rPr>
          <w:rFonts w:hint="eastAsia"/>
          <w:lang w:eastAsia="ko-KR"/>
        </w:rPr>
        <w:t>.</w:t>
      </w:r>
      <w:r w:rsidR="000E6E7A">
        <w:rPr>
          <w:lang w:eastAsia="ko-KR"/>
        </w:rPr>
        <w:br/>
        <w:t xml:space="preserve">- </w:t>
      </w:r>
      <w:r w:rsidR="000E6E7A">
        <w:rPr>
          <w:rFonts w:hint="eastAsia"/>
          <w:lang w:eastAsia="ko-KR"/>
        </w:rPr>
        <w:t>회원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자신의</w:t>
      </w:r>
      <w:r w:rsidR="00DF7D35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예약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내역을</w:t>
      </w:r>
      <w:r w:rsidR="000E6E7A">
        <w:rPr>
          <w:rFonts w:hint="eastAsia"/>
          <w:lang w:eastAsia="ko-KR"/>
        </w:rPr>
        <w:t xml:space="preserve"> </w:t>
      </w:r>
      <w:r w:rsidR="00AC4A0F">
        <w:rPr>
          <w:rFonts w:hint="eastAsia"/>
          <w:lang w:eastAsia="ko-KR"/>
        </w:rPr>
        <w:t>확인</w:t>
      </w:r>
      <w:r w:rsidR="00AC4A0F">
        <w:rPr>
          <w:rFonts w:hint="eastAsia"/>
          <w:lang w:eastAsia="ko-KR"/>
        </w:rPr>
        <w:t>.</w:t>
      </w:r>
      <w:r w:rsidR="00D548A4">
        <w:rPr>
          <w:lang w:eastAsia="ko-KR"/>
        </w:rPr>
        <w:br/>
      </w:r>
      <w:r w:rsidR="00D548A4">
        <w:rPr>
          <w:rFonts w:hint="eastAsia"/>
          <w:lang w:eastAsia="ko-KR"/>
        </w:rPr>
        <w:t xml:space="preserve">- </w:t>
      </w:r>
      <w:r w:rsidR="005D033F">
        <w:rPr>
          <w:rFonts w:hint="eastAsia"/>
          <w:lang w:eastAsia="ko-KR"/>
        </w:rPr>
        <w:t>시술의</w:t>
      </w:r>
      <w:r w:rsidR="00A63F5D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정보</w:t>
      </w:r>
      <w:r w:rsidR="00467227">
        <w:rPr>
          <w:rFonts w:hint="eastAsia"/>
          <w:lang w:eastAsia="ko-KR"/>
        </w:rPr>
        <w:t>를</w:t>
      </w:r>
      <w:r w:rsidR="00467227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등록</w:t>
      </w:r>
      <w:r w:rsidR="00A63F5D">
        <w:rPr>
          <w:rFonts w:hint="eastAsia"/>
          <w:lang w:eastAsia="ko-KR"/>
        </w:rPr>
        <w:t>,</w:t>
      </w:r>
      <w:r w:rsidR="00A63F5D">
        <w:rPr>
          <w:lang w:eastAsia="ko-KR"/>
        </w:rPr>
        <w:t xml:space="preserve"> </w:t>
      </w:r>
      <w:r w:rsidR="00A63F5D">
        <w:rPr>
          <w:rFonts w:hint="eastAsia"/>
          <w:lang w:eastAsia="ko-KR"/>
        </w:rPr>
        <w:t>삭제</w:t>
      </w:r>
      <w:r w:rsidR="00A63F5D">
        <w:rPr>
          <w:rFonts w:hint="eastAsia"/>
          <w:lang w:eastAsia="ko-KR"/>
        </w:rPr>
        <w:t xml:space="preserve">, </w:t>
      </w:r>
      <w:r w:rsidR="00A63F5D">
        <w:rPr>
          <w:rFonts w:hint="eastAsia"/>
          <w:lang w:eastAsia="ko-KR"/>
        </w:rPr>
        <w:t>수정</w:t>
      </w:r>
      <w:r w:rsidR="00783F61" w:rsidRPr="005A12A5">
        <w:rPr>
          <w:rFonts w:hint="eastAsia"/>
          <w:u w:val="single"/>
          <w:lang w:eastAsia="ko-KR"/>
        </w:rPr>
        <w:t>(</w:t>
      </w:r>
      <w:r w:rsidR="00783F61" w:rsidRPr="005A12A5">
        <w:rPr>
          <w:rFonts w:hint="eastAsia"/>
          <w:u w:val="single"/>
          <w:lang w:eastAsia="ko-KR"/>
        </w:rPr>
        <w:t>관리자</w:t>
      </w:r>
      <w:r w:rsidR="00783F61" w:rsidRPr="005A12A5">
        <w:rPr>
          <w:rFonts w:hint="eastAsia"/>
          <w:u w:val="single"/>
          <w:lang w:eastAsia="ko-KR"/>
        </w:rPr>
        <w:t>)</w:t>
      </w:r>
      <w:r w:rsidR="00CA2B62">
        <w:rPr>
          <w:u w:val="single"/>
          <w:lang w:eastAsia="ko-KR"/>
        </w:rPr>
        <w:t>.</w:t>
      </w:r>
    </w:p>
    <w:p w:rsidR="00D01B67" w:rsidRDefault="00257389" w:rsidP="00824D5A">
      <w:pPr>
        <w:pStyle w:val="a"/>
        <w:rPr>
          <w:lang w:eastAsia="ko-KR"/>
        </w:rPr>
      </w:pP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 w:rsidR="00D143CB">
        <w:rPr>
          <w:lang w:eastAsia="ko-KR"/>
        </w:rPr>
        <w:t>(</w:t>
      </w:r>
      <w:r w:rsidR="00D143CB">
        <w:rPr>
          <w:rFonts w:hint="eastAsia"/>
          <w:lang w:eastAsia="ko-KR"/>
        </w:rPr>
        <w:t>관리자</w:t>
      </w:r>
      <w:r w:rsidR="00D143CB">
        <w:rPr>
          <w:rFonts w:hint="eastAsia"/>
          <w:lang w:eastAsia="ko-KR"/>
        </w:rPr>
        <w:t>)</w:t>
      </w:r>
      <w:r w:rsidR="001A1DFB">
        <w:rPr>
          <w:lang w:eastAsia="ko-KR"/>
        </w:rPr>
        <w:br/>
      </w:r>
      <w:r w:rsidR="001A1DFB">
        <w:rPr>
          <w:rFonts w:hint="eastAsia"/>
          <w:lang w:eastAsia="ko-KR"/>
        </w:rPr>
        <w:t xml:space="preserve">- </w:t>
      </w:r>
      <w:r w:rsidR="00185A93">
        <w:rPr>
          <w:rFonts w:hint="eastAsia"/>
          <w:lang w:eastAsia="ko-KR"/>
        </w:rPr>
        <w:t>회원의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이용내역</w:t>
      </w:r>
      <w:r w:rsidR="00185A93">
        <w:rPr>
          <w:rFonts w:hint="eastAsia"/>
          <w:lang w:eastAsia="ko-KR"/>
        </w:rPr>
        <w:t xml:space="preserve"> </w:t>
      </w:r>
      <w:r w:rsidR="001A1DFB">
        <w:rPr>
          <w:rFonts w:hint="eastAsia"/>
          <w:lang w:eastAsia="ko-KR"/>
        </w:rPr>
        <w:t>Database</w:t>
      </w:r>
      <w:r w:rsidR="00185A93">
        <w:rPr>
          <w:rFonts w:hint="eastAsia"/>
          <w:lang w:eastAsia="ko-KR"/>
        </w:rPr>
        <w:t>을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이용해</w:t>
      </w:r>
      <w:r w:rsidR="00185A93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월별</w:t>
      </w:r>
      <w:r w:rsidR="00510CDD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통계를</w:t>
      </w:r>
      <w:r w:rsidR="00510CDD">
        <w:rPr>
          <w:rFonts w:hint="eastAsia"/>
          <w:lang w:eastAsia="ko-KR"/>
        </w:rPr>
        <w:t xml:space="preserve"> </w:t>
      </w:r>
      <w:r w:rsidR="00FC785D">
        <w:rPr>
          <w:rFonts w:hint="eastAsia"/>
          <w:lang w:eastAsia="ko-KR"/>
        </w:rPr>
        <w:t>저장</w:t>
      </w:r>
      <w:r w:rsidR="00FC785D">
        <w:rPr>
          <w:rFonts w:hint="eastAsia"/>
          <w:lang w:eastAsia="ko-KR"/>
        </w:rPr>
        <w:t>.</w:t>
      </w:r>
      <w:r w:rsidR="00FC785D">
        <w:rPr>
          <w:lang w:eastAsia="ko-KR"/>
        </w:rPr>
        <w:t xml:space="preserve"> </w:t>
      </w:r>
      <w:r w:rsidR="0006561E">
        <w:rPr>
          <w:lang w:eastAsia="ko-KR"/>
        </w:rPr>
        <w:t>(</w:t>
      </w:r>
      <w:r w:rsidR="005515DD">
        <w:rPr>
          <w:rFonts w:hint="eastAsia"/>
          <w:lang w:eastAsia="ko-KR"/>
        </w:rPr>
        <w:t>총</w:t>
      </w:r>
      <w:r w:rsidR="005515DD">
        <w:rPr>
          <w:rFonts w:hint="eastAsia"/>
          <w:lang w:eastAsia="ko-KR"/>
        </w:rPr>
        <w:t xml:space="preserve"> </w:t>
      </w:r>
      <w:r w:rsidR="005515DD">
        <w:rPr>
          <w:rFonts w:hint="eastAsia"/>
          <w:lang w:eastAsia="ko-KR"/>
        </w:rPr>
        <w:t>직원의</w:t>
      </w:r>
      <w:r w:rsidR="005515DD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급료도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함께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계산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하여</w:t>
      </w:r>
      <w:r w:rsidR="0070545C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전체적인</w:t>
      </w:r>
      <w:r w:rsidR="003E3743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통계</w:t>
      </w:r>
      <w:r w:rsidR="003D44FF">
        <w:rPr>
          <w:rFonts w:hint="eastAsia"/>
          <w:lang w:eastAsia="ko-KR"/>
        </w:rPr>
        <w:t>치</w:t>
      </w:r>
      <w:r w:rsidR="003E3743">
        <w:rPr>
          <w:rFonts w:hint="eastAsia"/>
          <w:lang w:eastAsia="ko-KR"/>
        </w:rPr>
        <w:t xml:space="preserve"> </w:t>
      </w:r>
      <w:r w:rsidR="003460D9">
        <w:rPr>
          <w:rFonts w:hint="eastAsia"/>
          <w:lang w:eastAsia="ko-KR"/>
        </w:rPr>
        <w:t>작성</w:t>
      </w:r>
      <w:r w:rsidR="007F07D4">
        <w:rPr>
          <w:rFonts w:hint="eastAsia"/>
          <w:lang w:eastAsia="ko-KR"/>
        </w:rPr>
        <w:t>)</w:t>
      </w:r>
      <w:r w:rsidR="0002183B">
        <w:rPr>
          <w:rFonts w:hint="eastAsia"/>
          <w:lang w:eastAsia="ko-KR"/>
        </w:rPr>
        <w:t>.</w:t>
      </w:r>
    </w:p>
    <w:tbl>
      <w:tblPr>
        <w:tblStyle w:val="FinancialTable"/>
        <w:tblpPr w:leftFromText="142" w:rightFromText="142" w:vertAnchor="page" w:horzAnchor="margin" w:tblpY="3064"/>
        <w:tblW w:w="8789" w:type="dxa"/>
        <w:tblLook w:val="04A0" w:firstRow="1" w:lastRow="0" w:firstColumn="1" w:lastColumn="0" w:noHBand="0" w:noVBand="1"/>
      </w:tblPr>
      <w:tblGrid>
        <w:gridCol w:w="1980"/>
        <w:gridCol w:w="6809"/>
      </w:tblGrid>
      <w:tr w:rsidR="00824D5A" w:rsidRPr="00797804" w:rsidTr="00824D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903118" w:rsidRDefault="00824D5A" w:rsidP="00824D5A">
            <w:pPr>
              <w:jc w:val="both"/>
              <w:rPr>
                <w:b/>
                <w:color w:val="595959" w:themeColor="text1" w:themeTint="A6"/>
              </w:rPr>
            </w:pPr>
            <w:r w:rsidRPr="00903118">
              <w:rPr>
                <w:rFonts w:hint="eastAsia"/>
                <w:b/>
                <w:color w:val="595959" w:themeColor="text1" w:themeTint="A6"/>
              </w:rPr>
              <w:lastRenderedPageBreak/>
              <w:t>프로젝트명</w:t>
            </w:r>
          </w:p>
        </w:tc>
        <w:tc>
          <w:tcPr>
            <w:tcW w:w="6809" w:type="dxa"/>
            <w:vAlign w:val="center"/>
          </w:tcPr>
          <w:p w:rsidR="00824D5A" w:rsidRPr="00903118" w:rsidRDefault="00824D5A" w:rsidP="00824D5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03118">
              <w:rPr>
                <w:color w:val="595959" w:themeColor="text1" w:themeTint="A6"/>
              </w:rPr>
              <w:t>Kururu Waxing Shop</w:t>
            </w:r>
          </w:p>
        </w:tc>
      </w:tr>
      <w:tr w:rsidR="00824D5A" w:rsidRPr="00797804" w:rsidTr="00824D5A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824D5A">
            <w:pPr>
              <w:jc w:val="both"/>
            </w:pPr>
            <w:r w:rsidRPr="0075278B">
              <w:rPr>
                <w:rFonts w:hint="eastAsia"/>
              </w:rPr>
              <w:t>개발</w:t>
            </w:r>
            <w:r w:rsidRPr="0075278B">
              <w:rPr>
                <w:rFonts w:hint="eastAsia"/>
              </w:rPr>
              <w:t xml:space="preserve"> </w:t>
            </w:r>
            <w:r w:rsidRPr="0075278B">
              <w:rPr>
                <w:rFonts w:hint="eastAsia"/>
              </w:rPr>
              <w:t>기간</w:t>
            </w:r>
          </w:p>
        </w:tc>
        <w:tc>
          <w:tcPr>
            <w:tcW w:w="6809" w:type="dxa"/>
            <w:vAlign w:val="center"/>
          </w:tcPr>
          <w:p w:rsidR="00824D5A" w:rsidRPr="00797804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주</w:t>
            </w:r>
            <w:r>
              <w:rPr>
                <w:rFonts w:hint="eastAsia"/>
                <w:lang w:eastAsia="ko-KR"/>
              </w:rPr>
              <w:t>(2017.9.4 ~ 2017.9.14)</w:t>
            </w:r>
          </w:p>
        </w:tc>
      </w:tr>
      <w:tr w:rsidR="00824D5A" w:rsidRPr="00797804" w:rsidTr="00824D5A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824D5A">
            <w:pPr>
              <w:jc w:val="both"/>
            </w:pP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운영체제</w:t>
            </w:r>
          </w:p>
        </w:tc>
        <w:tc>
          <w:tcPr>
            <w:tcW w:w="6809" w:type="dxa"/>
            <w:vAlign w:val="center"/>
          </w:tcPr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Windows 7, Windows 10, Linux Ubuntu 16.4.04 LTS </w:t>
            </w:r>
            <w:r>
              <w:rPr>
                <w:lang w:eastAsia="ko-KR"/>
              </w:rPr>
              <w:t>(GitHub</w:t>
            </w:r>
            <w:r>
              <w:rPr>
                <w:rFonts w:hint="eastAsia"/>
                <w:lang w:eastAsia="ko-KR"/>
              </w:rPr>
              <w:t>이용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824D5A" w:rsidRPr="00797804" w:rsidTr="00824D5A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824D5A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개발도구</w:t>
            </w:r>
          </w:p>
        </w:tc>
        <w:tc>
          <w:tcPr>
            <w:tcW w:w="6809" w:type="dxa"/>
            <w:vAlign w:val="center"/>
          </w:tcPr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Back</w:t>
            </w:r>
            <w:r>
              <w:rPr>
                <w:lang w:eastAsia="ko-KR"/>
              </w:rPr>
              <w:t>E</w:t>
            </w:r>
            <w:r>
              <w:rPr>
                <w:rFonts w:hint="eastAsia"/>
                <w:lang w:eastAsia="ko-KR"/>
              </w:rPr>
              <w:t>nd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Eclipse Oxygen</w:t>
            </w:r>
          </w:p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Front-End : Atom Editor</w:t>
            </w:r>
          </w:p>
        </w:tc>
      </w:tr>
      <w:tr w:rsidR="00824D5A" w:rsidRPr="00797804" w:rsidTr="00824D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824D5A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</w:p>
        </w:tc>
        <w:tc>
          <w:tcPr>
            <w:tcW w:w="6809" w:type="dxa"/>
            <w:vAlign w:val="center"/>
          </w:tcPr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Oracle 11g XE</w:t>
            </w:r>
          </w:p>
        </w:tc>
      </w:tr>
      <w:tr w:rsidR="00BE5685" w:rsidRPr="00797804" w:rsidTr="00824D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BE5685" w:rsidRDefault="00BE5685" w:rsidP="00824D5A">
            <w:pPr>
              <w:jc w:val="both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설계</w:t>
            </w:r>
          </w:p>
        </w:tc>
        <w:tc>
          <w:tcPr>
            <w:tcW w:w="6809" w:type="dxa"/>
            <w:vAlign w:val="center"/>
          </w:tcPr>
          <w:p w:rsidR="00BE5685" w:rsidRDefault="00BE5685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Microsoft Access 2013</w:t>
            </w:r>
          </w:p>
        </w:tc>
      </w:tr>
      <w:tr w:rsidR="00824D5A" w:rsidRPr="00797804" w:rsidTr="00824D5A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824D5A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유틸리티</w:t>
            </w:r>
          </w:p>
        </w:tc>
        <w:tc>
          <w:tcPr>
            <w:tcW w:w="6809" w:type="dxa"/>
            <w:vAlign w:val="center"/>
          </w:tcPr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Apache Tomcat 8.0</w:t>
            </w:r>
          </w:p>
        </w:tc>
      </w:tr>
      <w:tr w:rsidR="00824D5A" w:rsidRPr="00797804" w:rsidTr="00824D5A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824D5A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프로그래밍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언어</w:t>
            </w:r>
          </w:p>
        </w:tc>
        <w:tc>
          <w:tcPr>
            <w:tcW w:w="6809" w:type="dxa"/>
            <w:vAlign w:val="center"/>
          </w:tcPr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 JDK 1.8.0_144</w:t>
            </w:r>
          </w:p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JSP / Servlet</w:t>
            </w:r>
          </w:p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JavaScript(jQuery, Ajax)</w:t>
            </w:r>
          </w:p>
          <w:p w:rsidR="00824D5A" w:rsidRDefault="00824D5A" w:rsidP="00824D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Html, CSS</w:t>
            </w:r>
          </w:p>
        </w:tc>
      </w:tr>
    </w:tbl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2" w:name="_Toc493128275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bookmarkEnd w:id="2"/>
    </w:p>
    <w:p w:rsidR="00824D5A" w:rsidRPr="00824D5A" w:rsidRDefault="00824D5A" w:rsidP="00824D5A">
      <w:pPr>
        <w:rPr>
          <w:lang w:eastAsia="ko-KR"/>
        </w:rPr>
      </w:pPr>
    </w:p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3" w:name="_Toc493128276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.3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bookmarkEnd w:id="3"/>
    </w:p>
    <w:p w:rsidR="00824D5A" w:rsidRPr="00824D5A" w:rsidRDefault="00824D5A" w:rsidP="00824D5A">
      <w:pPr>
        <w:rPr>
          <w:lang w:eastAsia="ko-KR"/>
        </w:rPr>
      </w:pPr>
    </w:p>
    <w:p w:rsidR="00FB6345" w:rsidRDefault="00FB6345" w:rsidP="00FB6345">
      <w:pPr>
        <w:pStyle w:val="a"/>
        <w:numPr>
          <w:ilvl w:val="0"/>
          <w:numId w:val="0"/>
        </w:numPr>
      </w:pPr>
      <w:r>
        <w:rPr>
          <w:noProof/>
          <w:lang w:eastAsia="ko-KR"/>
        </w:rPr>
        <w:drawing>
          <wp:inline distT="0" distB="0" distL="0" distR="0">
            <wp:extent cx="5800090" cy="1214755"/>
            <wp:effectExtent l="0" t="0" r="0" b="4445"/>
            <wp:docPr id="11" name="그림 11" descr="C:\Users\dream\AppData\Local\Microsoft\Windows\INetCache\Content.Word\ppt그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eam\AppData\Local\Microsoft\Windows\INetCache\Content.Word\ppt그림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9.4(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>) ~ 9.6(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Database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스키마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9.7(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9.8(</w:t>
      </w:r>
      <w:r>
        <w:rPr>
          <w:rFonts w:hint="eastAsia"/>
          <w:lang w:eastAsia="ko-KR"/>
        </w:rPr>
        <w:t>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</w:t>
      </w:r>
      <w:r>
        <w:rPr>
          <w:rFonts w:hint="eastAsia"/>
          <w:lang w:eastAsia="ko-KR"/>
        </w:rPr>
        <w:t xml:space="preserve">, Java Bean,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DAO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.</w:t>
      </w:r>
      <w:proofErr w:type="gramEnd"/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9.9(</w:t>
      </w:r>
      <w:r>
        <w:rPr>
          <w:rFonts w:hint="eastAsia"/>
          <w:lang w:eastAsia="ko-KR"/>
        </w:rPr>
        <w:t>토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9.12(</w:t>
      </w:r>
      <w:r>
        <w:rPr>
          <w:rFonts w:hint="eastAsia"/>
          <w:lang w:eastAsia="ko-KR"/>
        </w:rPr>
        <w:t>화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9.13(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2A7504" w:rsidRDefault="00FB6345" w:rsidP="00824D5A">
      <w:pPr>
        <w:pStyle w:val="a"/>
        <w:rPr>
          <w:lang w:eastAsia="ko-KR"/>
        </w:rPr>
      </w:pPr>
      <w:r>
        <w:rPr>
          <w:lang w:eastAsia="ko-KR"/>
        </w:rPr>
        <w:t>9.14(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lang w:eastAsia="ko-KR"/>
        </w:rPr>
        <w:t>.</w:t>
      </w:r>
      <w:bookmarkStart w:id="4" w:name="_Toc493112491"/>
    </w:p>
    <w:p w:rsidR="00795A2A" w:rsidRDefault="00795A2A">
      <w:pPr>
        <w:rPr>
          <w:lang w:eastAsia="ko-KR"/>
        </w:rPr>
      </w:pPr>
      <w:r>
        <w:rPr>
          <w:lang w:eastAsia="ko-KR"/>
        </w:rPr>
        <w:br w:type="page"/>
      </w:r>
    </w:p>
    <w:p w:rsidR="008557AA" w:rsidRDefault="008557AA" w:rsidP="008557AA">
      <w:pPr>
        <w:pStyle w:val="1"/>
        <w:rPr>
          <w:lang w:eastAsia="ko-KR"/>
        </w:rPr>
      </w:pPr>
      <w:bookmarkStart w:id="5" w:name="_Toc493128277"/>
      <w:r>
        <w:rPr>
          <w:lang w:eastAsia="ko-KR"/>
        </w:rPr>
        <w:lastRenderedPageBreak/>
        <w:t xml:space="preserve">2.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bookmarkEnd w:id="5"/>
    </w:p>
    <w:p w:rsidR="000F1544" w:rsidRDefault="002049F2" w:rsidP="000F1544">
      <w:pPr>
        <w:pStyle w:val="21"/>
        <w:spacing w:line="360" w:lineRule="auto"/>
        <w:rPr>
          <w:lang w:eastAsia="ko-KR"/>
        </w:rPr>
      </w:pPr>
      <w:bookmarkStart w:id="6" w:name="_Toc493128278"/>
      <w:r>
        <w:rPr>
          <w:rFonts w:hint="eastAsia"/>
          <w:lang w:eastAsia="ko-KR"/>
        </w:rPr>
        <w:t>2</w:t>
      </w:r>
      <w:r w:rsidR="000F1544">
        <w:rPr>
          <w:lang w:eastAsia="ko-KR"/>
        </w:rPr>
        <w:t xml:space="preserve">.1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bookmarkEnd w:id="6"/>
    </w:p>
    <w:tbl>
      <w:tblPr>
        <w:tblStyle w:val="2f4"/>
        <w:tblpPr w:leftFromText="142" w:rightFromText="142" w:vertAnchor="text" w:horzAnchor="margin" w:tblpXSpec="right" w:tblpY="599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E93772" w:rsidRPr="001861BC" w:rsidTr="00E937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Default="00E93772" w:rsidP="00E93772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E93772" w:rsidRPr="005653A1" w:rsidTr="00BE1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UI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 w:rsidRPr="005653A1">
              <w:rPr>
                <w:rFonts w:hint="eastAsia"/>
                <w:lang w:eastAsia="ko-KR"/>
              </w:rPr>
              <w:t>관리자</w:t>
            </w:r>
            <w:r w:rsidRPr="005653A1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E93772" w:rsidRPr="005653A1" w:rsidRDefault="00E93772" w:rsidP="00422C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메인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페이지에서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관리자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전용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배너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활성화</w:t>
            </w:r>
            <w:r w:rsidR="00BC4192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C2F07">
              <w:rPr>
                <w:rFonts w:hint="eastAsia"/>
                <w:lang w:eastAsia="ko-KR"/>
              </w:rPr>
              <w:t>관리자가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볼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수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있는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6C2F07">
              <w:rPr>
                <w:rFonts w:hint="eastAsia"/>
                <w:lang w:eastAsia="ko-KR"/>
              </w:rPr>
              <w:t>메뉴바</w:t>
            </w:r>
            <w:proofErr w:type="spellEnd"/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형성</w:t>
            </w:r>
            <w:r w:rsidR="006C2F07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BB273E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5653A1" w:rsidRDefault="00BE135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시술소개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E93772" w:rsidRPr="005653A1" w:rsidRDefault="00BE135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8E6C7E">
              <w:rPr>
                <w:rFonts w:hint="eastAsia"/>
                <w:lang w:eastAsia="ko-KR"/>
              </w:rPr>
              <w:t>수정</w:t>
            </w:r>
          </w:p>
        </w:tc>
        <w:tc>
          <w:tcPr>
            <w:tcW w:w="5459" w:type="dxa"/>
          </w:tcPr>
          <w:p w:rsidR="00E93772" w:rsidRPr="005653A1" w:rsidRDefault="00E9377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BB273E">
              <w:rPr>
                <w:rFonts w:hint="eastAsia"/>
                <w:lang w:eastAsia="ko-KR"/>
              </w:rPr>
              <w:t>시술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정보의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삭제나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가격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수정</w:t>
            </w:r>
            <w:r w:rsidR="00BB273E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416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회원현황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E93772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사이트에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가입된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 w:rsidR="009F6E09">
              <w:rPr>
                <w:rFonts w:hint="eastAsia"/>
                <w:lang w:eastAsia="ko-KR"/>
              </w:rPr>
              <w:t>을</w:t>
            </w:r>
            <w:r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조회</w:t>
            </w:r>
            <w:r w:rsidR="00BB273E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771D2">
              <w:rPr>
                <w:rFonts w:hint="eastAsia"/>
                <w:lang w:eastAsia="ko-KR"/>
              </w:rPr>
              <w:t>모든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회원의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상세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정보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확인</w:t>
            </w:r>
            <w:r w:rsidR="006F6E3E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가능</w:t>
            </w:r>
            <w:r w:rsidR="006F6E3E">
              <w:rPr>
                <w:rFonts w:hint="eastAsia"/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</w:tr>
      <w:tr w:rsidR="00416E6E" w:rsidRPr="005653A1" w:rsidTr="00E93772">
        <w:trPr>
          <w:trHeight w:val="2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416E6E" w:rsidRDefault="00AA6187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A5FC4" w:rsidRDefault="00CA5FC4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>,</w:t>
            </w:r>
          </w:p>
          <w:p w:rsidR="00416E6E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, </w:t>
            </w:r>
          </w:p>
          <w:p w:rsidR="00DA03D2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097878" w:rsidRDefault="00097878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관리자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  <w:r>
              <w:rPr>
                <w:rFonts w:hint="eastAsia"/>
                <w:lang w:eastAsia="ko-KR"/>
              </w:rPr>
              <w:t>.</w:t>
            </w:r>
          </w:p>
          <w:p w:rsidR="00416E6E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사용자의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허가를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불문하고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</w:p>
          <w:p w:rsidR="00F952BC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회원의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560C4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9560C4" w:rsidRDefault="009560C4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2127" w:type="dxa"/>
          </w:tcPr>
          <w:p w:rsidR="009560C4" w:rsidRDefault="009560C4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매출기록</w:t>
            </w:r>
            <w:r>
              <w:rPr>
                <w:rFonts w:hint="eastAsia"/>
                <w:lang w:eastAsia="ko-KR"/>
              </w:rPr>
              <w:t xml:space="preserve"> </w:t>
            </w:r>
            <w:r w:rsidR="001B78DF"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9560C4" w:rsidRDefault="005B0B36" w:rsidP="005B0B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월별로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  <w:r>
              <w:rPr>
                <w:rFonts w:hint="eastAsia"/>
                <w:lang w:eastAsia="ko-KR"/>
              </w:rPr>
              <w:t>.</w:t>
            </w:r>
          </w:p>
        </w:tc>
      </w:tr>
    </w:tbl>
    <w:p w:rsidR="00E93772" w:rsidRPr="000F1544" w:rsidRDefault="002049F2" w:rsidP="000F1544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 w:rsidR="00E93772">
        <w:rPr>
          <w:rFonts w:hint="eastAsia"/>
          <w:lang w:eastAsia="ko-KR"/>
        </w:rPr>
        <w:t>관리자</w:t>
      </w:r>
      <w:r w:rsidR="00E93772">
        <w:rPr>
          <w:rFonts w:hint="eastAsia"/>
          <w:lang w:eastAsia="ko-KR"/>
        </w:rPr>
        <w:t xml:space="preserve"> </w:t>
      </w:r>
      <w:r w:rsidR="00E93772">
        <w:rPr>
          <w:rFonts w:hint="eastAsia"/>
          <w:lang w:eastAsia="ko-KR"/>
        </w:rPr>
        <w:t>페이지</w:t>
      </w:r>
    </w:p>
    <w:p w:rsidR="00E93772" w:rsidRPr="00E93772" w:rsidRDefault="00E93772" w:rsidP="000F1544">
      <w:pPr>
        <w:rPr>
          <w:lang w:eastAsia="ko-KR"/>
        </w:rPr>
      </w:pPr>
    </w:p>
    <w:p w:rsidR="000F1544" w:rsidRDefault="000F1544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2f4"/>
        <w:tblpPr w:leftFromText="142" w:rightFromText="142" w:vertAnchor="text" w:horzAnchor="margin" w:tblpY="533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C71F27" w:rsidRPr="001861BC" w:rsidTr="00C71F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lastRenderedPageBreak/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E95A8C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2127" w:type="dxa"/>
          </w:tcPr>
          <w:p w:rsidR="00C71F27" w:rsidRPr="005653A1" w:rsidRDefault="00E95A8C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5459" w:type="dxa"/>
          </w:tcPr>
          <w:p w:rsidR="00C71F27" w:rsidRPr="005653A1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신규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회원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가입</w:t>
            </w:r>
            <w:r w:rsidR="00E95A8C">
              <w:rPr>
                <w:rFonts w:hint="eastAsia"/>
                <w:lang w:eastAsia="ko-KR"/>
              </w:rPr>
              <w:t>.</w:t>
            </w:r>
          </w:p>
          <w:p w:rsidR="00C71F27" w:rsidRPr="005653A1" w:rsidRDefault="00C71F27" w:rsidP="00E95A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E95A8C">
              <w:rPr>
                <w:rFonts w:hint="eastAsia"/>
                <w:lang w:eastAsia="ko-KR"/>
              </w:rPr>
              <w:t>I</w:t>
            </w:r>
            <w:r w:rsidR="00E95A8C">
              <w:rPr>
                <w:lang w:eastAsia="ko-KR"/>
              </w:rPr>
              <w:t xml:space="preserve">D </w:t>
            </w:r>
            <w:r w:rsidR="00E95A8C">
              <w:rPr>
                <w:rFonts w:hint="eastAsia"/>
                <w:lang w:eastAsia="ko-KR"/>
              </w:rPr>
              <w:t>중복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체크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기능</w:t>
            </w:r>
            <w:r w:rsidR="00E95A8C">
              <w:rPr>
                <w:rFonts w:hint="eastAsia"/>
                <w:lang w:eastAsia="ko-KR"/>
              </w:rPr>
              <w:t>.</w:t>
            </w:r>
          </w:p>
        </w:tc>
      </w:tr>
      <w:tr w:rsidR="00C71F27" w:rsidRPr="005653A1" w:rsidTr="00C71F27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5653A1" w:rsidRDefault="00FC7542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0237EB"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C71F27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5459" w:type="dxa"/>
          </w:tcPr>
          <w:p w:rsidR="00FC7542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FC7542">
              <w:rPr>
                <w:rFonts w:hint="eastAsia"/>
                <w:lang w:eastAsia="ko-KR"/>
              </w:rPr>
              <w:t>시술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정보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확인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가능</w:t>
            </w:r>
            <w:r w:rsidR="00FC7542">
              <w:rPr>
                <w:rFonts w:hint="eastAsia"/>
                <w:lang w:eastAsia="ko-KR"/>
              </w:rPr>
              <w:t>.</w:t>
            </w:r>
            <w:r w:rsidR="00FC7542">
              <w:rPr>
                <w:lang w:eastAsia="ko-KR"/>
              </w:rPr>
              <w:t xml:space="preserve"> </w:t>
            </w:r>
          </w:p>
          <w:p w:rsidR="00FC7542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C71F27" w:rsidRPr="005653A1" w:rsidRDefault="00D04B7B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정보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확인</w:t>
            </w:r>
          </w:p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기본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시술자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확인</w:t>
            </w:r>
            <w:r w:rsidR="00EF0021">
              <w:rPr>
                <w:rFonts w:hint="eastAsia"/>
                <w:lang w:eastAsia="ko-KR"/>
              </w:rPr>
              <w:t>,</w:t>
            </w:r>
            <w:r w:rsidR="00EF0021">
              <w:rPr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변경</w:t>
            </w:r>
          </w:p>
          <w:p w:rsidR="00ED0AAF" w:rsidRPr="005653A1" w:rsidRDefault="00ED0AAF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 w:rsidR="00A514EB">
              <w:rPr>
                <w:rFonts w:hint="eastAsia"/>
                <w:lang w:eastAsia="ko-KR"/>
              </w:rPr>
              <w:t>현재까지의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이용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내역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조</w:t>
            </w:r>
            <w:r w:rsidR="00431190">
              <w:rPr>
                <w:rFonts w:hint="eastAsia"/>
                <w:lang w:eastAsia="ko-KR"/>
              </w:rPr>
              <w:t>회</w:t>
            </w:r>
          </w:p>
        </w:tc>
      </w:tr>
      <w:tr w:rsidR="00C71F27" w:rsidTr="00034133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71F27" w:rsidRDefault="00C71F27" w:rsidP="00212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삭제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38343A">
              <w:rPr>
                <w:rFonts w:hint="eastAsia"/>
                <w:lang w:eastAsia="ko-KR"/>
              </w:rPr>
              <w:t>등록</w:t>
            </w:r>
            <w:r w:rsidR="0038343A">
              <w:rPr>
                <w:rFonts w:hint="eastAsia"/>
                <w:lang w:eastAsia="ko-KR"/>
              </w:rPr>
              <w:t>,</w:t>
            </w:r>
            <w:r w:rsidR="0038343A"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8F405F">
              <w:rPr>
                <w:rFonts w:hint="eastAsia"/>
                <w:lang w:eastAsia="ko-KR"/>
              </w:rPr>
              <w:t>게시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글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등록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proofErr w:type="spellStart"/>
            <w:r w:rsidR="008F405F">
              <w:rPr>
                <w:rFonts w:hint="eastAsia"/>
                <w:lang w:eastAsia="ko-KR"/>
              </w:rPr>
              <w:t>댓글</w:t>
            </w:r>
            <w:proofErr w:type="spellEnd"/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작성</w:t>
            </w:r>
            <w:r w:rsidR="008F405F">
              <w:rPr>
                <w:rFonts w:hint="eastAsia"/>
                <w:lang w:eastAsia="ko-KR"/>
              </w:rPr>
              <w:t xml:space="preserve">,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</w:tc>
      </w:tr>
    </w:tbl>
    <w:p w:rsidR="00C71F27" w:rsidRPr="000F1544" w:rsidRDefault="00C71F27" w:rsidP="00C71F27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:rsidR="00C71F27" w:rsidRDefault="00C71F27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0F333E" w:rsidRDefault="000F333E" w:rsidP="000F333E">
      <w:pPr>
        <w:pStyle w:val="21"/>
        <w:spacing w:line="360" w:lineRule="auto"/>
        <w:rPr>
          <w:lang w:eastAsia="ko-KR"/>
        </w:rPr>
      </w:pPr>
      <w:bookmarkStart w:id="7" w:name="_Toc493128279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데이터베이스</w:t>
      </w:r>
      <w:bookmarkEnd w:id="7"/>
    </w:p>
    <w:p w:rsidR="000F333E" w:rsidRDefault="000F333E" w:rsidP="000F333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관계도</w:t>
      </w:r>
    </w:p>
    <w:p w:rsidR="00A86599" w:rsidRPr="00A86599" w:rsidRDefault="00603AAC" w:rsidP="00A86599">
      <w:pPr>
        <w:rPr>
          <w:rFonts w:eastAsia="MS Mincho" w:hint="eastAsia"/>
        </w:rPr>
      </w:pPr>
      <w:r>
        <w:rPr>
          <w:rFonts w:eastAsia="MS Mincho"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5pt;height:416.1pt">
            <v:imagedata r:id="rId14" o:title="Table"/>
          </v:shape>
        </w:pict>
      </w:r>
    </w:p>
    <w:p w:rsidR="000F333E" w:rsidRDefault="000F333E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E5748A" w:rsidRDefault="00E5748A" w:rsidP="00E5748A">
      <w:pPr>
        <w:pStyle w:val="21"/>
        <w:spacing w:line="360" w:lineRule="auto"/>
        <w:rPr>
          <w:lang w:eastAsia="ko-KR"/>
        </w:rPr>
      </w:pPr>
      <w:bookmarkStart w:id="8" w:name="_Toc493128280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.3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SQL Query </w:t>
      </w:r>
      <w:r>
        <w:rPr>
          <w:rFonts w:hint="eastAsia"/>
          <w:lang w:eastAsia="ko-KR"/>
        </w:rPr>
        <w:t>설명</w:t>
      </w:r>
      <w:bookmarkEnd w:id="8"/>
    </w:p>
    <w:p w:rsidR="00E5748A" w:rsidRDefault="00E5748A" w:rsidP="00E5748A">
      <w:pPr>
        <w:rPr>
          <w:rFonts w:hint="eastAsia"/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 w:rsidR="00262E84">
        <w:rPr>
          <w:rFonts w:hint="eastAsia"/>
          <w:lang w:eastAsia="ko-KR"/>
        </w:rPr>
        <w:t>Member</w:t>
      </w:r>
    </w:p>
    <w:tbl>
      <w:tblPr>
        <w:tblStyle w:val="2f4"/>
        <w:tblW w:w="0" w:type="auto"/>
        <w:tblLook w:val="04A0" w:firstRow="1" w:lastRow="0" w:firstColumn="1" w:lastColumn="0" w:noHBand="0" w:noVBand="1"/>
      </w:tblPr>
      <w:tblGrid>
        <w:gridCol w:w="3686"/>
        <w:gridCol w:w="2977"/>
        <w:gridCol w:w="2467"/>
      </w:tblGrid>
      <w:tr w:rsidR="00D1089A" w:rsidTr="002E31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1089A" w:rsidRDefault="00DB597A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 w:rsidR="00D1089A">
              <w:rPr>
                <w:rFonts w:hint="eastAsia"/>
                <w:lang w:eastAsia="ko-KR"/>
              </w:rPr>
              <w:t>lass</w:t>
            </w:r>
          </w:p>
        </w:tc>
        <w:tc>
          <w:tcPr>
            <w:tcW w:w="2977" w:type="dxa"/>
          </w:tcPr>
          <w:p w:rsidR="00D1089A" w:rsidRDefault="00E70A47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org.waxing.dao.MemberDAO</w:t>
            </w:r>
            <w:proofErr w:type="spellEnd"/>
          </w:p>
        </w:tc>
        <w:tc>
          <w:tcPr>
            <w:tcW w:w="2467" w:type="dxa"/>
          </w:tcPr>
          <w:p w:rsidR="00D1089A" w:rsidRDefault="00D1089A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</w:tr>
      <w:tr w:rsidR="00DB597A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  <w:tc>
          <w:tcPr>
            <w:tcW w:w="246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297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46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3D530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3D5309" w:rsidRDefault="003D5309" w:rsidP="00E5748A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resisterMember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3D5309" w:rsidRDefault="00A5475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 xml:space="preserve">nsert </w:t>
            </w:r>
            <w:r>
              <w:rPr>
                <w:lang w:eastAsia="ko-KR"/>
              </w:rPr>
              <w:t>into member values(?,?,?,?,?,?,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  <w:r>
              <w:rPr>
                <w:lang w:eastAsia="ko-KR"/>
              </w:rPr>
              <w:t>,’client’)</w:t>
            </w:r>
          </w:p>
        </w:tc>
        <w:tc>
          <w:tcPr>
            <w:tcW w:w="2467" w:type="dxa"/>
          </w:tcPr>
          <w:p w:rsidR="003D5309" w:rsidRDefault="006A198C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2341B9" w:rsidP="00E5748A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 w:rsidR="002A5128">
              <w:rPr>
                <w:rFonts w:hint="eastAsia"/>
                <w:lang w:eastAsia="ko-KR"/>
              </w:rPr>
              <w:t>getOneMember</w:t>
            </w:r>
            <w:proofErr w:type="spellEnd"/>
          </w:p>
        </w:tc>
        <w:tc>
          <w:tcPr>
            <w:tcW w:w="2977" w:type="dxa"/>
          </w:tcPr>
          <w:p w:rsidR="00DB597A" w:rsidRDefault="002A5128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member id </w:t>
            </w:r>
            <w:proofErr w:type="gramStart"/>
            <w:r>
              <w:rPr>
                <w:lang w:eastAsia="ko-KR"/>
              </w:rPr>
              <w:t>= ?</w:t>
            </w:r>
            <w:proofErr w:type="gramEnd"/>
          </w:p>
        </w:tc>
        <w:tc>
          <w:tcPr>
            <w:tcW w:w="2467" w:type="dxa"/>
          </w:tcPr>
          <w:p w:rsidR="00DB597A" w:rsidRDefault="00B21A00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</w:p>
        </w:tc>
      </w:tr>
      <w:tr w:rsidR="002341B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341B9" w:rsidRPr="002341B9" w:rsidRDefault="002341B9" w:rsidP="00E5748A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Boolean </w:t>
            </w:r>
            <w:proofErr w:type="spellStart"/>
            <w:r>
              <w:rPr>
                <w:lang w:eastAsia="ko-KR"/>
              </w:rPr>
              <w:t>idCheck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2341B9" w:rsidRDefault="002341B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id from member id=?</w:t>
            </w:r>
          </w:p>
        </w:tc>
        <w:tc>
          <w:tcPr>
            <w:tcW w:w="2467" w:type="dxa"/>
          </w:tcPr>
          <w:p w:rsidR="002341B9" w:rsidRDefault="00E35F86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튜플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유무</w:t>
            </w:r>
            <w:r w:rsidR="00D3735E"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확인</w:t>
            </w:r>
          </w:p>
        </w:tc>
      </w:tr>
      <w:tr w:rsidR="00177641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77641" w:rsidRDefault="00177641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>nt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loginCheck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177641" w:rsidRPr="00177641" w:rsidRDefault="003D01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 xml:space="preserve"> form member id=?</w:t>
            </w:r>
          </w:p>
        </w:tc>
        <w:tc>
          <w:tcPr>
            <w:tcW w:w="2467" w:type="dxa"/>
          </w:tcPr>
          <w:p w:rsidR="00177641" w:rsidRDefault="00367A9C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lang w:eastAsia="ko-KR"/>
              </w:rPr>
              <w:t xml:space="preserve"> ID, Password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로그인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가능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여부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확인</w:t>
            </w:r>
          </w:p>
        </w:tc>
      </w:tr>
      <w:tr w:rsidR="00577E2B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052F8" w:rsidRDefault="002052F8" w:rsidP="00E5748A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lang w:eastAsia="ko-KR"/>
              </w:rPr>
              <w:t>ListArray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>&gt;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getAllMember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2977" w:type="dxa"/>
          </w:tcPr>
          <w:p w:rsidR="00577E2B" w:rsidRDefault="002052F8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</w:t>
            </w:r>
            <w:r w:rsidR="00042FD7">
              <w:rPr>
                <w:lang w:eastAsia="ko-KR"/>
              </w:rPr>
              <w:t xml:space="preserve">member, </w:t>
            </w:r>
            <w:r w:rsidR="00AA3925">
              <w:rPr>
                <w:lang w:eastAsia="ko-KR"/>
              </w:rPr>
              <w:t>staff</w:t>
            </w:r>
            <w:r w:rsidR="00901C55">
              <w:rPr>
                <w:lang w:eastAsia="ko-KR"/>
              </w:rPr>
              <w:t>;</w:t>
            </w:r>
          </w:p>
        </w:tc>
        <w:tc>
          <w:tcPr>
            <w:tcW w:w="2467" w:type="dxa"/>
          </w:tcPr>
          <w:p w:rsidR="00577E2B" w:rsidRDefault="001B794E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M</w:t>
            </w:r>
            <w:r>
              <w:rPr>
                <w:rFonts w:hint="eastAsia"/>
                <w:lang w:eastAsia="ko-KR"/>
              </w:rPr>
              <w:t xml:space="preserve">ember </w:t>
            </w:r>
            <w:r>
              <w:rPr>
                <w:rFonts w:hint="eastAsia"/>
                <w:lang w:eastAsia="ko-KR"/>
              </w:rPr>
              <w:t>테이블에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 w:rsidR="00CF04E1">
              <w:rPr>
                <w:rFonts w:hint="eastAsia"/>
                <w:lang w:eastAsia="ko-KR"/>
              </w:rPr>
              <w:t>(</w:t>
            </w:r>
            <w:r w:rsidR="00CF04E1">
              <w:rPr>
                <w:rFonts w:hint="eastAsia"/>
                <w:lang w:eastAsia="ko-KR"/>
              </w:rPr>
              <w:t>참조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테이블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정보까지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획득</w:t>
            </w:r>
            <w:r w:rsidR="00CF04E1">
              <w:rPr>
                <w:rFonts w:hint="eastAsia"/>
                <w:lang w:eastAsia="ko-KR"/>
              </w:rPr>
              <w:t>)</w:t>
            </w:r>
          </w:p>
        </w:tc>
      </w:tr>
      <w:tr w:rsidR="0010124F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0124F" w:rsidRDefault="00366246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deleteMember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10124F" w:rsidRDefault="00366246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D</w:t>
            </w:r>
            <w:r>
              <w:rPr>
                <w:rFonts w:hint="eastAsia"/>
                <w:lang w:eastAsia="ko-KR"/>
              </w:rPr>
              <w:t xml:space="preserve">elete </w:t>
            </w:r>
            <w:r>
              <w:rPr>
                <w:lang w:eastAsia="ko-KR"/>
              </w:rPr>
              <w:t>from member where id=?</w:t>
            </w:r>
          </w:p>
        </w:tc>
        <w:tc>
          <w:tcPr>
            <w:tcW w:w="2467" w:type="dxa"/>
          </w:tcPr>
          <w:p w:rsidR="0010124F" w:rsidRPr="00366246" w:rsidRDefault="00E823EB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D04EA5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04EA5" w:rsidRDefault="00D04EA5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D04EA5" w:rsidRDefault="009675DF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</w:t>
            </w:r>
            <w:r w:rsidR="003D5309">
              <w:rPr>
                <w:lang w:eastAsia="ko-KR"/>
              </w:rPr>
              <w:t xml:space="preserve">set </w:t>
            </w:r>
            <w:r w:rsidR="00B47882">
              <w:rPr>
                <w:lang w:eastAsia="ko-KR"/>
              </w:rPr>
              <w:t>email=</w:t>
            </w:r>
            <w:proofErr w:type="gramStart"/>
            <w:r w:rsidR="00B47882">
              <w:rPr>
                <w:lang w:eastAsia="ko-KR"/>
              </w:rPr>
              <w:t>?,</w:t>
            </w:r>
            <w:proofErr w:type="gramEnd"/>
            <w:r w:rsidR="00B47882">
              <w:rPr>
                <w:lang w:eastAsia="ko-KR"/>
              </w:rPr>
              <w:t xml:space="preserve"> p</w:t>
            </w:r>
            <w:r w:rsidR="0038666A">
              <w:rPr>
                <w:lang w:eastAsia="ko-KR"/>
              </w:rPr>
              <w:t>hone=?</w:t>
            </w:r>
            <w:r w:rsidR="003042A7">
              <w:rPr>
                <w:lang w:eastAsia="ko-KR"/>
              </w:rPr>
              <w:t xml:space="preserve"> </w:t>
            </w:r>
            <w:proofErr w:type="gramStart"/>
            <w:r w:rsidR="003042A7">
              <w:rPr>
                <w:lang w:eastAsia="ko-KR"/>
              </w:rPr>
              <w:t>where</w:t>
            </w:r>
            <w:proofErr w:type="gramEnd"/>
            <w:r w:rsidR="003042A7"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D04EA5" w:rsidRPr="003042A7" w:rsidRDefault="00506A5B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506A5B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506A5B" w:rsidRDefault="00225D6F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changePwd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506A5B" w:rsidRPr="00225D6F" w:rsidRDefault="00CD558F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set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=? Where id=?</w:t>
            </w:r>
          </w:p>
        </w:tc>
        <w:tc>
          <w:tcPr>
            <w:tcW w:w="2467" w:type="dxa"/>
          </w:tcPr>
          <w:p w:rsidR="00506A5B" w:rsidRDefault="00EB007E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비밀번호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BC7DAC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BC7DAC" w:rsidRDefault="00BC7DAC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changePreferSurfer</w:t>
            </w:r>
            <w:proofErr w:type="spellEnd"/>
            <w:r w:rsidR="00903EEF">
              <w:rPr>
                <w:lang w:eastAsia="ko-KR"/>
              </w:rPr>
              <w:t xml:space="preserve">(String id, </w:t>
            </w:r>
            <w:proofErr w:type="spellStart"/>
            <w:r w:rsidR="00903EEF">
              <w:rPr>
                <w:lang w:eastAsia="ko-KR"/>
              </w:rPr>
              <w:t>int</w:t>
            </w:r>
            <w:proofErr w:type="spellEnd"/>
            <w:r w:rsidR="00903EEF">
              <w:rPr>
                <w:lang w:eastAsia="ko-KR"/>
              </w:rPr>
              <w:t xml:space="preserve"> </w:t>
            </w:r>
            <w:proofErr w:type="spellStart"/>
            <w:r w:rsidR="0067758D">
              <w:rPr>
                <w:lang w:eastAsia="ko-KR"/>
              </w:rPr>
              <w:t>preferSurger</w:t>
            </w:r>
            <w:proofErr w:type="spellEnd"/>
            <w:r w:rsidR="0067758D"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BC7DAC" w:rsidRDefault="00733505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member set </w:t>
            </w:r>
            <w:proofErr w:type="spellStart"/>
            <w:r>
              <w:rPr>
                <w:lang w:eastAsia="ko-KR"/>
              </w:rPr>
              <w:t>prefer_surger</w:t>
            </w:r>
            <w:proofErr w:type="spellEnd"/>
            <w:r w:rsidR="00EB243B">
              <w:rPr>
                <w:lang w:eastAsia="ko-KR"/>
              </w:rPr>
              <w:t>=?</w:t>
            </w:r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where</w:t>
            </w:r>
            <w:proofErr w:type="gramEnd"/>
            <w:r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BC7DAC" w:rsidRDefault="009C3057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선호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담당자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026C1D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026C1D" w:rsidRDefault="00026C1D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46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</w:tbl>
    <w:p w:rsidR="00EB67B3" w:rsidRDefault="00EB67B3" w:rsidP="00EB67B3">
      <w:pPr>
        <w:rPr>
          <w:lang w:eastAsia="ko-KR"/>
        </w:rPr>
      </w:pPr>
    </w:p>
    <w:p w:rsidR="00EB67B3" w:rsidRDefault="00EB67B3">
      <w:pPr>
        <w:rPr>
          <w:lang w:eastAsia="ko-KR"/>
        </w:rPr>
      </w:pPr>
      <w:r>
        <w:rPr>
          <w:lang w:eastAsia="ko-KR"/>
        </w:rPr>
        <w:br w:type="page"/>
      </w:r>
    </w:p>
    <w:p w:rsidR="00EB67B3" w:rsidRDefault="00EB67B3" w:rsidP="00EB67B3">
      <w:pPr>
        <w:rPr>
          <w:rFonts w:hint="eastAsia"/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4B50BA">
        <w:rPr>
          <w:rFonts w:hint="eastAsia"/>
          <w:lang w:eastAsia="ko-KR"/>
        </w:rPr>
        <w:t>board</w:t>
      </w:r>
      <w:proofErr w:type="gramEnd"/>
    </w:p>
    <w:tbl>
      <w:tblPr>
        <w:tblStyle w:val="2f4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476F00" w:rsidTr="008E1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EB67B3" w:rsidRDefault="00220DA3" w:rsidP="00EE2A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E2AA2">
              <w:rPr>
                <w:lang w:eastAsia="ko-KR"/>
              </w:rPr>
              <w:t>Board</w:t>
            </w:r>
            <w:r w:rsidR="00EE14E4"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EB67B3" w:rsidRDefault="002A4B42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리뷰게시판</w:t>
            </w:r>
            <w:r w:rsidR="00E532D9">
              <w:rPr>
                <w:rFonts w:hint="eastAsia"/>
                <w:lang w:eastAsia="ko-KR"/>
              </w:rPr>
              <w:t xml:space="preserve"> </w:t>
            </w:r>
            <w:r w:rsidR="00E532D9">
              <w:rPr>
                <w:rFonts w:hint="eastAsia"/>
                <w:lang w:eastAsia="ko-KR"/>
              </w:rPr>
              <w:t>관리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  <w:tc>
          <w:tcPr>
            <w:tcW w:w="2609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39743E" w:rsidP="000D0480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23388F">
              <w:rPr>
                <w:lang w:eastAsia="ko-KR"/>
              </w:rPr>
              <w:t>insertBoard</w:t>
            </w:r>
            <w:proofErr w:type="spellEnd"/>
            <w:r w:rsidR="0023388F">
              <w:rPr>
                <w:lang w:eastAsia="ko-KR"/>
              </w:rPr>
              <w:t>(</w:t>
            </w:r>
            <w:proofErr w:type="spellStart"/>
            <w:r w:rsidR="0023388F">
              <w:rPr>
                <w:lang w:eastAsia="ko-KR"/>
              </w:rPr>
              <w:t>BoardDTO</w:t>
            </w:r>
            <w:proofErr w:type="spellEnd"/>
            <w:r w:rsidR="0023388F"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Default="00476F0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Insert board values(</w:t>
            </w:r>
            <w:proofErr w:type="spellStart"/>
            <w:r>
              <w:rPr>
                <w:lang w:eastAsia="ko-KR"/>
              </w:rPr>
              <w:t>board_num_seq.NEXTVAL,?,’review</w:t>
            </w:r>
            <w:proofErr w:type="spellEnd"/>
            <w:r>
              <w:rPr>
                <w:lang w:eastAsia="ko-KR"/>
              </w:rPr>
              <w:t>’,?,?,?,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</w:p>
        </w:tc>
        <w:tc>
          <w:tcPr>
            <w:tcW w:w="2609" w:type="dxa"/>
          </w:tcPr>
          <w:p w:rsidR="00EB67B3" w:rsidRPr="00476F00" w:rsidRDefault="00A978C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C3E80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getAllBoard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EB67B3" w:rsidRDefault="00944F6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board</w:t>
            </w:r>
          </w:p>
        </w:tc>
        <w:tc>
          <w:tcPr>
            <w:tcW w:w="2609" w:type="dxa"/>
          </w:tcPr>
          <w:p w:rsidR="00EB67B3" w:rsidRDefault="00AC6F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 w:rsidR="00E07AA1"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Pr="002341B9" w:rsidRDefault="0043092A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getOneBoard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7055DA">
              <w:rPr>
                <w:lang w:eastAsia="ko-KR"/>
              </w:rPr>
              <w:t>int</w:t>
            </w:r>
            <w:proofErr w:type="spellEnd"/>
            <w:r w:rsidR="007055DA">
              <w:rPr>
                <w:lang w:eastAsia="ko-KR"/>
              </w:rPr>
              <w:t xml:space="preserve"> </w:t>
            </w:r>
            <w:proofErr w:type="spellStart"/>
            <w:r w:rsidR="007055DA">
              <w:rPr>
                <w:lang w:eastAsia="ko-KR"/>
              </w:rPr>
              <w:t>board_num</w:t>
            </w:r>
            <w:proofErr w:type="spellEnd"/>
            <w:r w:rsidR="007055DA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Default="00206C49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6D505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2E3E7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modifyBoard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BoardDTO</w:t>
            </w:r>
            <w:proofErr w:type="spellEnd"/>
            <w:r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Pr="00177641" w:rsidRDefault="008B66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board </w:t>
            </w:r>
            <w:proofErr w:type="spellStart"/>
            <w:r w:rsidR="0059468E">
              <w:rPr>
                <w:lang w:eastAsia="ko-KR"/>
              </w:rPr>
              <w:t>board_content</w:t>
            </w:r>
            <w:proofErr w:type="spellEnd"/>
            <w:r w:rsidR="0059468E">
              <w:rPr>
                <w:lang w:eastAsia="ko-KR"/>
              </w:rPr>
              <w:t>=?</w:t>
            </w:r>
            <w:r w:rsidR="007D0268">
              <w:rPr>
                <w:lang w:eastAsia="ko-KR"/>
              </w:rPr>
              <w:t xml:space="preserve"> Where </w:t>
            </w:r>
            <w:proofErr w:type="spellStart"/>
            <w:r w:rsidR="007D0268">
              <w:rPr>
                <w:lang w:eastAsia="ko-KR"/>
              </w:rPr>
              <w:t>board_num</w:t>
            </w:r>
            <w:proofErr w:type="spellEnd"/>
            <w:r w:rsidR="007D0268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387CA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85CDE" w:rsidP="000D0480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Pr="00585CDE" w:rsidRDefault="00831A6A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Delete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Pr="00831A6A" w:rsidRDefault="003122BF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원하는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</w:tbl>
    <w:p w:rsidR="00176003" w:rsidRDefault="00145E5E" w:rsidP="00176003">
      <w:pPr>
        <w:rPr>
          <w:rFonts w:hint="eastAsia"/>
          <w:lang w:eastAsia="ko-KR"/>
        </w:rPr>
      </w:pPr>
      <w:r w:rsidRPr="00444F35">
        <w:rPr>
          <w:rFonts w:asciiTheme="majorHAnsi" w:eastAsiaTheme="majorEastAsia" w:hAnsiTheme="majorHAnsi" w:cstheme="majorBidi"/>
          <w:color w:val="577188" w:themeColor="accent1" w:themeShade="BF"/>
          <w:sz w:val="24"/>
          <w:lang w:eastAsia="ko-KR"/>
          <w14:ligatures w14:val="standardContextual"/>
        </w:rPr>
        <w:br w:type="page"/>
      </w:r>
      <w:r w:rsidR="00176003">
        <w:rPr>
          <w:lang w:eastAsia="ko-KR"/>
        </w:rPr>
        <w:lastRenderedPageBreak/>
        <w:t>-</w:t>
      </w:r>
      <w:r w:rsidR="00176003">
        <w:rPr>
          <w:rFonts w:hint="eastAsia"/>
          <w:lang w:eastAsia="ko-KR"/>
        </w:rPr>
        <w:t xml:space="preserve"> </w:t>
      </w:r>
      <w:r w:rsidR="006B062F">
        <w:rPr>
          <w:lang w:eastAsia="ko-KR"/>
        </w:rPr>
        <w:t>reply</w:t>
      </w:r>
    </w:p>
    <w:tbl>
      <w:tblPr>
        <w:tblStyle w:val="2f4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176003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176003" w:rsidRDefault="00176003" w:rsidP="006B0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6B062F">
              <w:rPr>
                <w:lang w:eastAsia="ko-KR"/>
              </w:rPr>
              <w:t>Reply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176003" w:rsidRDefault="00E4038D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 w:rsidR="00176003">
              <w:rPr>
                <w:rFonts w:hint="eastAsia"/>
                <w:lang w:eastAsia="ko-KR"/>
              </w:rPr>
              <w:t xml:space="preserve"> </w:t>
            </w:r>
            <w:r w:rsidR="00176003">
              <w:rPr>
                <w:rFonts w:hint="eastAsia"/>
                <w:lang w:eastAsia="ko-KR"/>
              </w:rPr>
              <w:t>관리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  <w:tc>
          <w:tcPr>
            <w:tcW w:w="2609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88465B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ReplyDTO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getAllReply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176003" w:rsidRDefault="0088465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reply</w:t>
            </w:r>
            <w:r w:rsidR="00F73975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3D4A61">
              <w:rPr>
                <w:lang w:eastAsia="ko-KR"/>
              </w:rPr>
              <w:t>ref_board_num</w:t>
            </w:r>
            <w:proofErr w:type="spellEnd"/>
            <w:r w:rsidR="003D4A6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476F00" w:rsidRDefault="00D345A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90E75" w:rsidP="000D0480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176003" w:rsidRPr="00190E75" w:rsidRDefault="0095126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Delete from reply where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95126A" w:rsidRDefault="005409B8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112BB2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12BB2" w:rsidRDefault="00112BB2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, String content)</w:t>
            </w:r>
          </w:p>
        </w:tc>
        <w:tc>
          <w:tcPr>
            <w:tcW w:w="4060" w:type="dxa"/>
          </w:tcPr>
          <w:p w:rsidR="00112BB2" w:rsidRDefault="00627BBD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reply set </w:t>
            </w:r>
            <w:proofErr w:type="spellStart"/>
            <w:r w:rsidR="00EE034D">
              <w:rPr>
                <w:lang w:eastAsia="ko-KR"/>
              </w:rPr>
              <w:t>reply_content</w:t>
            </w:r>
            <w:proofErr w:type="spellEnd"/>
            <w:r w:rsidR="00EE034D">
              <w:rPr>
                <w:lang w:eastAsia="ko-KR"/>
              </w:rPr>
              <w:t xml:space="preserve">=? Where </w:t>
            </w:r>
            <w:proofErr w:type="spellStart"/>
            <w:r w:rsidR="00EE034D">
              <w:rPr>
                <w:lang w:eastAsia="ko-KR"/>
              </w:rPr>
              <w:t>reply_num</w:t>
            </w:r>
            <w:proofErr w:type="spellEnd"/>
            <w:r w:rsidR="00EE034D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12BB2" w:rsidRDefault="00C123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댓글의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</w:tbl>
    <w:p w:rsidR="007B0194" w:rsidRDefault="007B0194" w:rsidP="00944FCB">
      <w:pPr>
        <w:rPr>
          <w:lang w:eastAsia="ko-KR"/>
        </w:rPr>
      </w:pPr>
    </w:p>
    <w:p w:rsidR="007B0194" w:rsidRDefault="007B0194" w:rsidP="00944FCB">
      <w:pPr>
        <w:rPr>
          <w:lang w:eastAsia="ko-KR"/>
        </w:rPr>
      </w:pPr>
    </w:p>
    <w:p w:rsidR="00944FCB" w:rsidRDefault="00944FCB" w:rsidP="00944FCB">
      <w:pPr>
        <w:rPr>
          <w:rFonts w:hint="eastAsia"/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gramStart"/>
      <w:r w:rsidR="00CA5AD5">
        <w:rPr>
          <w:rFonts w:hint="eastAsia"/>
          <w:lang w:eastAsia="ko-KR"/>
        </w:rPr>
        <w:t>surgery</w:t>
      </w:r>
      <w:proofErr w:type="gramEnd"/>
    </w:p>
    <w:tbl>
      <w:tblPr>
        <w:tblStyle w:val="2f4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944FCB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944FCB" w:rsidRDefault="00944FCB" w:rsidP="00CA5A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CA5AD5">
              <w:rPr>
                <w:lang w:eastAsia="ko-KR"/>
              </w:rPr>
              <w:t>Surgery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944FCB" w:rsidRDefault="004550DB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  <w:tc>
          <w:tcPr>
            <w:tcW w:w="2609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AC3E91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getAllSurgery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944FCB" w:rsidRDefault="00AC3E9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surgery</w:t>
            </w:r>
          </w:p>
        </w:tc>
        <w:tc>
          <w:tcPr>
            <w:tcW w:w="2609" w:type="dxa"/>
          </w:tcPr>
          <w:p w:rsidR="00944FCB" w:rsidRPr="00476F00" w:rsidRDefault="00F178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C54921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getOneSurgery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212A81">
              <w:rPr>
                <w:lang w:eastAsia="ko-KR"/>
              </w:rPr>
              <w:t>int</w:t>
            </w:r>
            <w:proofErr w:type="spellEnd"/>
            <w:r w:rsidR="00212A81">
              <w:rPr>
                <w:lang w:eastAsia="ko-KR"/>
              </w:rPr>
              <w:t xml:space="preserve"> </w:t>
            </w:r>
            <w:proofErr w:type="spellStart"/>
            <w:r w:rsidR="00212A81">
              <w:rPr>
                <w:lang w:eastAsia="ko-KR"/>
              </w:rPr>
              <w:t>surgery_num</w:t>
            </w:r>
            <w:proofErr w:type="spellEnd"/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Pr="00190E75" w:rsidRDefault="008346FE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surgery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Pr="0095126A" w:rsidRDefault="002C298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시술내용의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5467F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 w:rsidR="00347277">
              <w:rPr>
                <w:lang w:eastAsia="ko-KR"/>
              </w:rPr>
              <w:t>changePrice</w:t>
            </w:r>
            <w:proofErr w:type="spellEnd"/>
            <w:r w:rsidR="00347277">
              <w:rPr>
                <w:lang w:eastAsia="ko-KR"/>
              </w:rPr>
              <w:t>(</w:t>
            </w:r>
            <w:proofErr w:type="spellStart"/>
            <w:r w:rsidR="008F086A">
              <w:rPr>
                <w:lang w:eastAsia="ko-KR"/>
              </w:rPr>
              <w:t>int</w:t>
            </w:r>
            <w:proofErr w:type="spellEnd"/>
            <w:r w:rsidR="008F086A">
              <w:rPr>
                <w:lang w:eastAsia="ko-KR"/>
              </w:rPr>
              <w:t xml:space="preserve"> </w:t>
            </w:r>
            <w:proofErr w:type="spellStart"/>
            <w:r w:rsidR="008F086A">
              <w:rPr>
                <w:lang w:eastAsia="ko-KR"/>
              </w:rPr>
              <w:t>surgery_num</w:t>
            </w:r>
            <w:proofErr w:type="spellEnd"/>
            <w:r w:rsidR="008F086A">
              <w:rPr>
                <w:lang w:eastAsia="ko-KR"/>
              </w:rPr>
              <w:t xml:space="preserve">, </w:t>
            </w:r>
            <w:proofErr w:type="spellStart"/>
            <w:r w:rsidR="007E68C9">
              <w:rPr>
                <w:lang w:eastAsia="ko-KR"/>
              </w:rPr>
              <w:t>int</w:t>
            </w:r>
            <w:proofErr w:type="spellEnd"/>
            <w:r w:rsidR="007E68C9">
              <w:rPr>
                <w:lang w:eastAsia="ko-KR"/>
              </w:rPr>
              <w:t xml:space="preserve"> price</w:t>
            </w:r>
            <w:r w:rsidR="00347277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Default="0094352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surgery set price=?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Default="005B288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관리자의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가격변경</w:t>
            </w:r>
          </w:p>
        </w:tc>
      </w:tr>
    </w:tbl>
    <w:p w:rsidR="00944FCB" w:rsidRDefault="00944FCB" w:rsidP="00176003">
      <w:pPr>
        <w:rPr>
          <w:rFonts w:asciiTheme="majorHAnsi" w:eastAsiaTheme="majorEastAsia" w:hAnsiTheme="majorHAnsi" w:cstheme="majorBidi" w:hint="eastAsia"/>
          <w:color w:val="577188" w:themeColor="accent1" w:themeShade="BF"/>
          <w:sz w:val="24"/>
          <w:lang w:eastAsia="ko-KR"/>
          <w14:ligatures w14:val="standardContextual"/>
        </w:rPr>
      </w:pPr>
    </w:p>
    <w:p w:rsidR="007A23C6" w:rsidRDefault="00944FCB" w:rsidP="007A23C6">
      <w:pPr>
        <w:rPr>
          <w:rFonts w:hint="eastAsia"/>
          <w:lang w:eastAsia="ko-KR"/>
        </w:rPr>
      </w:pPr>
      <w:r>
        <w:rPr>
          <w:lang w:eastAsia="ko-KR"/>
        </w:rPr>
        <w:br w:type="page"/>
      </w:r>
    </w:p>
    <w:p w:rsidR="007A23C6" w:rsidRDefault="007A23C6" w:rsidP="007A23C6">
      <w:pPr>
        <w:rPr>
          <w:rFonts w:hint="eastAsia"/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DB04F9">
        <w:rPr>
          <w:lang w:eastAsia="ko-KR"/>
        </w:rPr>
        <w:t>reserve</w:t>
      </w:r>
      <w:proofErr w:type="gramEnd"/>
    </w:p>
    <w:tbl>
      <w:tblPr>
        <w:tblStyle w:val="2f4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7A23C6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7A23C6" w:rsidRDefault="007A23C6" w:rsidP="00E8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80F07">
              <w:rPr>
                <w:lang w:eastAsia="ko-KR"/>
              </w:rPr>
              <w:t>Reserve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7A23C6" w:rsidRDefault="007A23C6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  <w:tc>
          <w:tcPr>
            <w:tcW w:w="2609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C3238C" w:rsidP="000D0480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addReservation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 </w:t>
            </w:r>
            <w:r w:rsidR="00AD15FD">
              <w:rPr>
                <w:lang w:eastAsia="ko-KR"/>
              </w:rPr>
              <w:t>reserve)</w:t>
            </w:r>
          </w:p>
        </w:tc>
        <w:tc>
          <w:tcPr>
            <w:tcW w:w="4060" w:type="dxa"/>
          </w:tcPr>
          <w:p w:rsidR="007A23C6" w:rsidRDefault="00AF41EB" w:rsidP="002679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Insert into reserve values(</w:t>
            </w:r>
            <w:proofErr w:type="spellStart"/>
            <w:r w:rsidR="00AA0071">
              <w:rPr>
                <w:lang w:eastAsia="ko-KR"/>
              </w:rPr>
              <w:t>reserve_num</w:t>
            </w:r>
            <w:r w:rsidR="0026796F">
              <w:rPr>
                <w:lang w:eastAsia="ko-KR"/>
              </w:rPr>
              <w:t>_seq.NEXT</w:t>
            </w:r>
            <w:r w:rsidR="00AA0071">
              <w:rPr>
                <w:lang w:eastAsia="ko-KR"/>
              </w:rPr>
              <w:t>VAL</w:t>
            </w:r>
            <w:proofErr w:type="spellEnd"/>
            <w:r w:rsidR="00AA0071">
              <w:rPr>
                <w:lang w:eastAsia="ko-KR"/>
              </w:rPr>
              <w:t xml:space="preserve">, </w:t>
            </w:r>
            <w:r w:rsidR="00D146D6">
              <w:rPr>
                <w:lang w:eastAsia="ko-KR"/>
              </w:rPr>
              <w:t xml:space="preserve">?,?,?,(select price from surgery where </w:t>
            </w:r>
            <w:proofErr w:type="spellStart"/>
            <w:r w:rsidR="00D146D6">
              <w:rPr>
                <w:lang w:eastAsia="ko-KR"/>
              </w:rPr>
              <w:t>surgery_num</w:t>
            </w:r>
            <w:proofErr w:type="spellEnd"/>
            <w:r w:rsidR="00D146D6">
              <w:rPr>
                <w:lang w:eastAsia="ko-KR"/>
              </w:rPr>
              <w:t>=?),?,</w:t>
            </w:r>
            <w:proofErr w:type="spellStart"/>
            <w:r w:rsidR="00D146D6">
              <w:rPr>
                <w:lang w:eastAsia="ko-KR"/>
              </w:rPr>
              <w:t>sysdate</w:t>
            </w:r>
            <w:proofErr w:type="spellEnd"/>
            <w:r w:rsidR="00D146D6">
              <w:rPr>
                <w:lang w:eastAsia="ko-KR"/>
              </w:rPr>
              <w:t>,’n’)</w:t>
            </w:r>
          </w:p>
        </w:tc>
        <w:tc>
          <w:tcPr>
            <w:tcW w:w="2609" w:type="dxa"/>
          </w:tcPr>
          <w:p w:rsidR="007A23C6" w:rsidRPr="00D146D6" w:rsidRDefault="003A1D07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1E0201" w:rsidP="000D0480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lang w:eastAsia="ko-KR"/>
              </w:rPr>
              <w:t>ArrayList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&gt; </w:t>
            </w:r>
            <w:proofErr w:type="spellStart"/>
            <w:r>
              <w:rPr>
                <w:lang w:eastAsia="ko-KR"/>
              </w:rPr>
              <w:t>getAllReservation</w:t>
            </w:r>
            <w:proofErr w:type="spellEnd"/>
            <w:r>
              <w:rPr>
                <w:lang w:eastAsia="ko-KR"/>
              </w:rPr>
              <w:t>()</w:t>
            </w:r>
          </w:p>
        </w:tc>
        <w:tc>
          <w:tcPr>
            <w:tcW w:w="4060" w:type="dxa"/>
          </w:tcPr>
          <w:p w:rsidR="007A23C6" w:rsidRPr="00190E75" w:rsidRDefault="001E0201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r w:rsidR="00E80F07">
              <w:rPr>
                <w:lang w:eastAsia="ko-KR"/>
              </w:rPr>
              <w:t>* from reserve</w:t>
            </w:r>
          </w:p>
        </w:tc>
        <w:tc>
          <w:tcPr>
            <w:tcW w:w="2609" w:type="dxa"/>
          </w:tcPr>
          <w:p w:rsidR="007A23C6" w:rsidRPr="0095126A" w:rsidRDefault="001E020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가져오기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264608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ReserveDTO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getAllReservationForMember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r w:rsidR="005C0ECB">
              <w:rPr>
                <w:lang w:eastAsia="ko-KR"/>
              </w:rPr>
              <w:t>String id</w:t>
            </w:r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7A23C6" w:rsidRDefault="004D4658" w:rsidP="00E80F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* from </w:t>
            </w:r>
            <w:r w:rsidR="00E80F07">
              <w:rPr>
                <w:lang w:eastAsia="ko-KR"/>
              </w:rPr>
              <w:t>reserve</w:t>
            </w:r>
            <w:r w:rsidR="005B21D6">
              <w:rPr>
                <w:lang w:eastAsia="ko-KR"/>
              </w:rPr>
              <w:t xml:space="preserve"> where </w:t>
            </w:r>
            <w:proofErr w:type="spellStart"/>
            <w:r w:rsidR="005B21D6">
              <w:rPr>
                <w:lang w:eastAsia="ko-KR"/>
              </w:rPr>
              <w:t>client_name</w:t>
            </w:r>
            <w:proofErr w:type="spellEnd"/>
            <w:r w:rsidR="005B21D6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7A23C6" w:rsidRPr="005B21D6" w:rsidRDefault="0034531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예약정보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  <w:proofErr w:type="gramEnd"/>
          </w:p>
        </w:tc>
      </w:tr>
      <w:tr w:rsidR="00811247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811247" w:rsidRDefault="00DE554C" w:rsidP="000D0480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11203A">
              <w:rPr>
                <w:lang w:eastAsia="ko-KR"/>
              </w:rPr>
              <w:t>checkReservation</w:t>
            </w:r>
            <w:proofErr w:type="spellEnd"/>
            <w:r w:rsidR="009D280B">
              <w:rPr>
                <w:lang w:eastAsia="ko-KR"/>
              </w:rPr>
              <w:t>(</w:t>
            </w:r>
            <w:proofErr w:type="spellStart"/>
            <w:r w:rsidR="009D280B">
              <w:rPr>
                <w:lang w:eastAsia="ko-KR"/>
              </w:rPr>
              <w:t>int</w:t>
            </w:r>
            <w:proofErr w:type="spellEnd"/>
            <w:r w:rsidR="009D280B">
              <w:rPr>
                <w:lang w:eastAsia="ko-KR"/>
              </w:rPr>
              <w:t xml:space="preserve"> </w:t>
            </w:r>
            <w:proofErr w:type="spellStart"/>
            <w:r w:rsidR="009D280B">
              <w:rPr>
                <w:lang w:eastAsia="ko-KR"/>
              </w:rPr>
              <w:t>reserve_num</w:t>
            </w:r>
            <w:proofErr w:type="spellEnd"/>
            <w:r w:rsidR="009D280B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811247" w:rsidRPr="009D280B" w:rsidRDefault="00E80F07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Update reserve</w:t>
            </w:r>
            <w:r w:rsidR="00163BC1">
              <w:rPr>
                <w:lang w:eastAsia="ko-KR"/>
              </w:rPr>
              <w:t xml:space="preserve"> set </w:t>
            </w:r>
            <w:proofErr w:type="spellStart"/>
            <w:r w:rsidR="00163BC1">
              <w:rPr>
                <w:lang w:eastAsia="ko-KR"/>
              </w:rPr>
              <w:t>reserve_check</w:t>
            </w:r>
            <w:proofErr w:type="spellEnd"/>
            <w:r w:rsidR="00163BC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811247" w:rsidRPr="00163BC1" w:rsidRDefault="00CD5B90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예약</w:t>
            </w:r>
            <w:r w:rsidR="00ED784E">
              <w:rPr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다음의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결제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완료</w:t>
            </w:r>
            <w:r w:rsidR="002D2A8D">
              <w:rPr>
                <w:rFonts w:hint="eastAsia"/>
                <w:lang w:eastAsia="ko-KR"/>
              </w:rPr>
              <w:t xml:space="preserve"> </w:t>
            </w:r>
            <w:r w:rsidR="002D2A8D">
              <w:rPr>
                <w:rFonts w:hint="eastAsia"/>
                <w:lang w:eastAsia="ko-KR"/>
              </w:rPr>
              <w:t>시</w:t>
            </w:r>
          </w:p>
        </w:tc>
      </w:tr>
    </w:tbl>
    <w:p w:rsidR="004F1F59" w:rsidRDefault="004F1F59" w:rsidP="004F1F59">
      <w:pPr>
        <w:rPr>
          <w:rFonts w:hint="eastAsia"/>
          <w:lang w:eastAsia="ko-KR"/>
        </w:rPr>
      </w:pPr>
    </w:p>
    <w:p w:rsidR="006A3351" w:rsidRDefault="006A3351">
      <w:pPr>
        <w:rPr>
          <w:lang w:eastAsia="ko-KR"/>
        </w:rPr>
      </w:pPr>
      <w:r>
        <w:rPr>
          <w:lang w:eastAsia="ko-KR"/>
        </w:rPr>
        <w:br w:type="page"/>
      </w:r>
    </w:p>
    <w:p w:rsidR="004443AB" w:rsidRDefault="00AE1A77" w:rsidP="004443AB">
      <w:pPr>
        <w:pStyle w:val="1"/>
        <w:rPr>
          <w:lang w:eastAsia="ko-KR"/>
        </w:rPr>
      </w:pPr>
      <w:bookmarkStart w:id="9" w:name="_Toc493128281"/>
      <w:r>
        <w:rPr>
          <w:lang w:eastAsia="ko-KR"/>
        </w:rPr>
        <w:lastRenderedPageBreak/>
        <w:t>3</w:t>
      </w:r>
      <w:r w:rsidR="004443AB">
        <w:rPr>
          <w:lang w:eastAsia="ko-KR"/>
        </w:rPr>
        <w:t xml:space="preserve">.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bookmarkEnd w:id="9"/>
    </w:p>
    <w:p w:rsidR="004443AB" w:rsidRDefault="00EF4279" w:rsidP="004443AB">
      <w:pPr>
        <w:pStyle w:val="21"/>
        <w:spacing w:line="360" w:lineRule="auto"/>
        <w:rPr>
          <w:lang w:eastAsia="ko-KR"/>
        </w:rPr>
      </w:pPr>
      <w:bookmarkStart w:id="10" w:name="_Toc493128282"/>
      <w:r>
        <w:rPr>
          <w:rFonts w:hint="eastAsia"/>
          <w:lang w:eastAsia="ko-KR"/>
        </w:rPr>
        <w:t>3</w:t>
      </w:r>
      <w:r w:rsidR="004443AB">
        <w:rPr>
          <w:lang w:eastAsia="ko-KR"/>
        </w:rPr>
        <w:t xml:space="preserve">.1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캡쳐</w:t>
      </w:r>
      <w:bookmarkEnd w:id="10"/>
      <w:proofErr w:type="spellEnd"/>
    </w:p>
    <w:tbl>
      <w:tblPr>
        <w:tblStyle w:val="1-62"/>
        <w:tblW w:w="0" w:type="auto"/>
        <w:tblLook w:val="04A0" w:firstRow="1" w:lastRow="0" w:firstColumn="1" w:lastColumn="0" w:noHBand="0" w:noVBand="1"/>
      </w:tblPr>
      <w:tblGrid>
        <w:gridCol w:w="5908"/>
        <w:gridCol w:w="3212"/>
      </w:tblGrid>
      <w:tr w:rsidR="002E607E" w:rsidRPr="008208BB" w:rsidTr="00542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rPr>
                <w:rFonts w:ascii="바탕체" w:eastAsia="바탕체" w:hAnsi="바탕체" w:cs="바탕체" w:hint="eastAsia"/>
                <w:b w:val="0"/>
                <w:lang w:eastAsia="ko-KR"/>
              </w:rPr>
            </w:pPr>
            <w:r w:rsidRPr="008208BB">
              <w:rPr>
                <w:b w:val="0"/>
                <w:noProof/>
                <w:lang w:eastAsia="ko-KR"/>
              </w:rPr>
              <w:drawing>
                <wp:inline distT="0" distB="0" distL="0" distR="0" wp14:anchorId="2F2A4FF8" wp14:editId="054A9D76">
                  <wp:extent cx="3568198" cy="1897812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67" b="2410"/>
                          <a:stretch/>
                        </pic:blipFill>
                        <pic:spPr bwMode="auto">
                          <a:xfrm>
                            <a:off x="0" y="0"/>
                            <a:ext cx="3570556" cy="189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체"/>
                <w:b w:val="0"/>
                <w:lang w:eastAsia="ko-KR"/>
              </w:rPr>
            </w:pP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t>i</w:t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ndex.jsp</w:t>
            </w: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br/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사용자, 관리자가 처음 접근하는 곳.</w:t>
            </w:r>
          </w:p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홈페이지의 시작 부분.</w:t>
            </w:r>
          </w:p>
        </w:tc>
        <w:bookmarkStart w:id="11" w:name="_GoBack"/>
        <w:bookmarkEnd w:id="11"/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7" w:type="dxa"/>
            <w:vAlign w:val="center"/>
          </w:tcPr>
          <w:p w:rsidR="002E607E" w:rsidRPr="008208BB" w:rsidRDefault="002E607E" w:rsidP="008208BB">
            <w:pPr>
              <w:pStyle w:val="a8"/>
              <w:rPr>
                <w:rFonts w:hint="eastAsia"/>
                <w:b w:val="0"/>
                <w:noProof/>
                <w:lang w:eastAsia="ko-KR"/>
              </w:rPr>
            </w:pPr>
            <w:r w:rsidRPr="008208BB">
              <w:rPr>
                <w:b w:val="0"/>
                <w:noProof/>
                <w:lang w:eastAsia="ko-KR"/>
              </w:rPr>
              <w:drawing>
                <wp:inline distT="0" distB="0" distL="0" distR="0" wp14:anchorId="110D3CD5" wp14:editId="43E37E90">
                  <wp:extent cx="3588385" cy="1998796"/>
                  <wp:effectExtent l="0" t="0" r="0" b="190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8" r="1470"/>
                          <a:stretch/>
                        </pic:blipFill>
                        <pic:spPr bwMode="auto">
                          <a:xfrm>
                            <a:off x="0" y="0"/>
                            <a:ext cx="3593544" cy="2001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3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main.</w:t>
            </w:r>
            <w:r w:rsidRPr="008208BB">
              <w:rPr>
                <w:rFonts w:asciiTheme="minorEastAsia" w:hAnsiTheme="minorEastAsia"/>
                <w:noProof/>
                <w:lang w:eastAsia="ko-KR"/>
              </w:rPr>
              <w:t>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인덱스 홈페이지를 거쳐 입장하는 메인 페이지.</w:t>
            </w:r>
          </w:p>
        </w:tc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9" w:type="dxa"/>
            <w:vAlign w:val="center"/>
          </w:tcPr>
          <w:p w:rsidR="002E607E" w:rsidRPr="008208BB" w:rsidRDefault="002E607E" w:rsidP="008208BB">
            <w:pPr>
              <w:pStyle w:val="a8"/>
              <w:rPr>
                <w:b w:val="0"/>
                <w:noProof/>
                <w:lang w:eastAsia="ko-KR"/>
              </w:rPr>
            </w:pPr>
            <w:r w:rsidRPr="008208BB">
              <w:rPr>
                <w:b w:val="0"/>
                <w:noProof/>
                <w:lang w:eastAsia="ko-KR"/>
              </w:rPr>
              <w:drawing>
                <wp:inline distT="0" distB="0" distL="0" distR="0" wp14:anchorId="43B03694" wp14:editId="5A2AA35B">
                  <wp:extent cx="3588589" cy="1977583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95" t="9376" r="1637" b="1295"/>
                          <a:stretch/>
                        </pic:blipFill>
                        <pic:spPr bwMode="auto">
                          <a:xfrm>
                            <a:off x="0" y="0"/>
                            <a:ext cx="3606753" cy="1987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loginForm.jsp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로그인 페이지</w:t>
            </w:r>
          </w:p>
        </w:tc>
      </w:tr>
    </w:tbl>
    <w:p w:rsidR="008B1438" w:rsidRPr="007D0C96" w:rsidRDefault="008B1438" w:rsidP="008B1438">
      <w:pPr>
        <w:cnfStyle w:val="101000000000" w:firstRow="1" w:lastRow="0" w:firstColumn="1" w:lastColumn="0" w:oddVBand="0" w:evenVBand="0" w:oddHBand="0" w:evenHBand="0" w:firstRowFirstColumn="0" w:firstRowLastColumn="0" w:lastRowFirstColumn="0" w:lastRowLastColumn="0"/>
        <w:rPr>
          <w:rFonts w:ascii="바탕체" w:eastAsia="바탕체" w:hAnsi="바탕체" w:cs="바탕체" w:hint="eastAsia"/>
          <w:b/>
          <w:lang w:eastAsia="ko-KR"/>
        </w:rPr>
      </w:pPr>
    </w:p>
    <w:tbl>
      <w:tblPr>
        <w:tblStyle w:val="1-62"/>
        <w:tblpPr w:leftFromText="142" w:rightFromText="142" w:horzAnchor="page" w:tblpXSpec="center" w:tblpY="1"/>
        <w:tblW w:w="0" w:type="auto"/>
        <w:tblLook w:val="04A0" w:firstRow="1" w:lastRow="0" w:firstColumn="1" w:lastColumn="0" w:noHBand="0" w:noVBand="1"/>
      </w:tblPr>
      <w:tblGrid>
        <w:gridCol w:w="5989"/>
        <w:gridCol w:w="3131"/>
      </w:tblGrid>
      <w:tr w:rsidR="00A042A3" w:rsidRPr="008208BB" w:rsidTr="00E84E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bookmarkEnd w:id="4"/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lastRenderedPageBreak/>
              <w:drawing>
                <wp:inline distT="0" distB="0" distL="0" distR="0" wp14:anchorId="5F75A93F" wp14:editId="3FEAB69F">
                  <wp:extent cx="3643582" cy="2018582"/>
                  <wp:effectExtent l="0" t="0" r="0" b="127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340" t="9376" r="2231" b="2049"/>
                          <a:stretch/>
                        </pic:blipFill>
                        <pic:spPr bwMode="auto">
                          <a:xfrm>
                            <a:off x="0" y="0"/>
                            <a:ext cx="3655897" cy="202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memberJoinForm.</w:t>
            </w: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t>jsp</w:t>
            </w:r>
          </w:p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회원가입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 w:hint="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drawing>
                <wp:inline distT="0" distB="0" distL="0" distR="0" wp14:anchorId="2A6CB859" wp14:editId="27E8E5DB">
                  <wp:extent cx="3633780" cy="1984076"/>
                  <wp:effectExtent l="0" t="0" r="508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" t="8979" r="1600" b="2792"/>
                          <a:stretch/>
                        </pic:blipFill>
                        <pic:spPr bwMode="auto">
                          <a:xfrm>
                            <a:off x="0" y="0"/>
                            <a:ext cx="3643959" cy="1989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aboutWaxing.jsp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Waxing에 대한 설명을 담은 페이지.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 w:hint="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drawing>
                <wp:inline distT="0" distB="0" distL="0" distR="0" wp14:anchorId="2CC6CCE4" wp14:editId="61AF017F">
                  <wp:extent cx="3633470" cy="2008566"/>
                  <wp:effectExtent l="0" t="0" r="508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" t="9869" r="2677" b="2284"/>
                          <a:stretch/>
                        </pic:blipFill>
                        <pic:spPr bwMode="auto">
                          <a:xfrm>
                            <a:off x="0" y="0"/>
                            <a:ext cx="3642781" cy="201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center_information.jsp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센터의시설을 설명하는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 w:hint="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lastRenderedPageBreak/>
              <w:drawing>
                <wp:inline distT="0" distB="0" distL="0" distR="0" wp14:anchorId="11D94798" wp14:editId="579C5F9E">
                  <wp:extent cx="3537186" cy="1906438"/>
                  <wp:effectExtent l="0" t="0" r="635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" t="9129" r="1499" b="3769"/>
                          <a:stretch/>
                        </pic:blipFill>
                        <pic:spPr bwMode="auto">
                          <a:xfrm>
                            <a:off x="0" y="0"/>
                            <a:ext cx="3549893" cy="1913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surgeryList.jsp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시술 내용을 모두 보여주는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drawing>
                <wp:inline distT="0" distB="0" distL="0" distR="0" wp14:anchorId="250D2297" wp14:editId="03F4CDCE">
                  <wp:extent cx="3665855" cy="2452239"/>
                  <wp:effectExtent l="0" t="0" r="0" b="571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042" t="25414" r="35714" b="4441"/>
                          <a:stretch/>
                        </pic:blipFill>
                        <pic:spPr bwMode="auto">
                          <a:xfrm>
                            <a:off x="0" y="0"/>
                            <a:ext cx="3666190" cy="245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reviewList.jsp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후기게시판의 목록을 나타내는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drawing>
                <wp:inline distT="0" distB="0" distL="0" distR="0" wp14:anchorId="61880E3B" wp14:editId="3B96E8B1">
                  <wp:extent cx="3648974" cy="2021896"/>
                  <wp:effectExtent l="0" t="0" r="889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786" t="9376" r="1786" b="2035"/>
                          <a:stretch/>
                        </pic:blipFill>
                        <pic:spPr bwMode="auto">
                          <a:xfrm>
                            <a:off x="0" y="0"/>
                            <a:ext cx="3685328" cy="204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viewDetailReview.jsp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hint="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게시글의 상세 내용 페이지</w:t>
            </w:r>
          </w:p>
        </w:tc>
      </w:tr>
    </w:tbl>
    <w:p w:rsidR="00D01B67" w:rsidRPr="009569AE" w:rsidRDefault="00D01B67">
      <w:pPr>
        <w:rPr>
          <w:rFonts w:eastAsia="MS Mincho" w:hint="eastAsia"/>
          <w:lang w:eastAsia="ko-KR"/>
        </w:rPr>
      </w:pPr>
    </w:p>
    <w:sectPr w:rsidR="00D01B67" w:rsidRPr="009569AE">
      <w:headerReference w:type="default" r:id="rId24"/>
      <w:footerReference w:type="default" r:id="rId25"/>
      <w:pgSz w:w="12240" w:h="15840" w:code="1"/>
      <w:pgMar w:top="2520" w:right="1555" w:bottom="1800" w:left="1555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54E4" w:rsidRDefault="00C954E4">
      <w:pPr>
        <w:spacing w:after="0" w:line="240" w:lineRule="auto"/>
      </w:pPr>
      <w:r>
        <w:separator/>
      </w:r>
    </w:p>
  </w:endnote>
  <w:endnote w:type="continuationSeparator" w:id="0">
    <w:p w:rsidR="00C954E4" w:rsidRDefault="00C95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B67" w:rsidRDefault="00583F71">
    <w:pPr>
      <w:pStyle w:val="a6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8208BB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54E4" w:rsidRDefault="00C954E4">
      <w:pPr>
        <w:spacing w:after="0" w:line="240" w:lineRule="auto"/>
      </w:pPr>
      <w:r>
        <w:separator/>
      </w:r>
    </w:p>
  </w:footnote>
  <w:footnote w:type="continuationSeparator" w:id="0">
    <w:p w:rsidR="00C954E4" w:rsidRDefault="00C954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B67" w:rsidRDefault="00241712">
    <w:pPr>
      <w:pStyle w:val="HeaderShaded"/>
      <w:tabs>
        <w:tab w:val="left" w:pos="5032"/>
      </w:tabs>
    </w:pPr>
    <w:r>
      <w:rPr>
        <w:rFonts w:hint="eastAsia"/>
        <w:lang w:eastAsia="ko-KR"/>
      </w:rPr>
      <w:t>목차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1B67" w:rsidRDefault="006604FD" w:rsidP="00173E2E">
    <w:pPr>
      <w:pStyle w:val="HeaderShaded"/>
      <w:tabs>
        <w:tab w:val="right" w:pos="9490"/>
      </w:tabs>
      <w:ind w:firstLineChars="100" w:firstLine="480"/>
      <w:rPr>
        <w:lang w:eastAsia="ko-KR"/>
      </w:rPr>
    </w:pPr>
    <w:proofErr w:type="spellStart"/>
    <w:r>
      <w:rPr>
        <w:caps w:val="0"/>
        <w:lang w:eastAsia="ko-KR"/>
      </w:rPr>
      <w:t>Kururu</w:t>
    </w:r>
    <w:proofErr w:type="spellEnd"/>
    <w:r>
      <w:rPr>
        <w:caps w:val="0"/>
        <w:lang w:eastAsia="ko-KR"/>
      </w:rPr>
      <w:t xml:space="preserve"> Waxing Shop Project</w:t>
    </w:r>
    <w:r w:rsidR="00173E2E">
      <w:rPr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nnualReport"/>
  </w:abstractNum>
  <w:abstractNum w:abstractNumId="11" w15:restartNumberingAfterBreak="0">
    <w:nsid w:val="0D691B56"/>
    <w:multiLevelType w:val="multilevel"/>
    <w:tmpl w:val="DF7653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</w:rPr>
    </w:lvl>
  </w:abstractNum>
  <w:abstractNum w:abstractNumId="12" w15:restartNumberingAfterBreak="0">
    <w:nsid w:val="1A6265F2"/>
    <w:multiLevelType w:val="multilevel"/>
    <w:tmpl w:val="26FA92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646464" w:themeColor="hyperlink"/>
        <w:u w:val="single"/>
      </w:rPr>
    </w:lvl>
    <w:lvl w:ilvl="1">
      <w:start w:val="4"/>
      <w:numFmt w:val="decimal"/>
      <w:lvlText w:val="%1.%2"/>
      <w:lvlJc w:val="left"/>
      <w:pPr>
        <w:ind w:left="580" w:hanging="360"/>
      </w:pPr>
      <w:rPr>
        <w:rFonts w:hint="default"/>
        <w:color w:val="646464" w:themeColor="hyperlink"/>
        <w:u w:val="none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  <w:color w:val="646464" w:themeColor="hyperlink"/>
        <w:u w:val="single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  <w:color w:val="646464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  <w:color w:val="646464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  <w:color w:val="646464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  <w:color w:val="646464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  <w:color w:val="646464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  <w:color w:val="646464" w:themeColor="hyperlink"/>
        <w:u w:val="single"/>
      </w:rPr>
    </w:lvl>
  </w:abstractNum>
  <w:abstractNum w:abstractNumId="13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C364E64"/>
    <w:multiLevelType w:val="hybridMultilevel"/>
    <w:tmpl w:val="C51427E4"/>
    <w:lvl w:ilvl="0" w:tplc="23FA9CE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16" w15:restartNumberingAfterBreak="0">
    <w:nsid w:val="34001ED8"/>
    <w:multiLevelType w:val="hybridMultilevel"/>
    <w:tmpl w:val="82406CD8"/>
    <w:lvl w:ilvl="0" w:tplc="8F6ED9F0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5647B37"/>
    <w:multiLevelType w:val="hybridMultilevel"/>
    <w:tmpl w:val="0BB80D7C"/>
    <w:lvl w:ilvl="0" w:tplc="61C07BFC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38BE000D"/>
    <w:multiLevelType w:val="hybridMultilevel"/>
    <w:tmpl w:val="E8803D44"/>
    <w:lvl w:ilvl="0" w:tplc="94B0A3C2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C501653"/>
    <w:multiLevelType w:val="hybridMultilevel"/>
    <w:tmpl w:val="7EFAB2C2"/>
    <w:lvl w:ilvl="0" w:tplc="ADDA16B4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15B0615"/>
    <w:multiLevelType w:val="hybridMultilevel"/>
    <w:tmpl w:val="E4F8A3BE"/>
    <w:lvl w:ilvl="0" w:tplc="CD1A041C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7E85C0C"/>
    <w:multiLevelType w:val="hybridMultilevel"/>
    <w:tmpl w:val="67B2B5C6"/>
    <w:lvl w:ilvl="0" w:tplc="C13469EE">
      <w:start w:val="1"/>
      <w:numFmt w:val="decimal"/>
      <w:lvlText w:val="%1."/>
      <w:lvlJc w:val="left"/>
      <w:pPr>
        <w:ind w:left="3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4ADA40B6"/>
    <w:multiLevelType w:val="hybridMultilevel"/>
    <w:tmpl w:val="468CC1C6"/>
    <w:lvl w:ilvl="0" w:tplc="5442E232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C7C06A0"/>
    <w:multiLevelType w:val="hybridMultilevel"/>
    <w:tmpl w:val="363632E0"/>
    <w:lvl w:ilvl="0" w:tplc="ABE6390E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47E2284"/>
    <w:multiLevelType w:val="hybridMultilevel"/>
    <w:tmpl w:val="85B6FB64"/>
    <w:lvl w:ilvl="0" w:tplc="54B417C6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BED63B0"/>
    <w:multiLevelType w:val="hybridMultilevel"/>
    <w:tmpl w:val="895C0C9A"/>
    <w:lvl w:ilvl="0" w:tplc="05283528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61F41434"/>
    <w:multiLevelType w:val="hybridMultilevel"/>
    <w:tmpl w:val="8EC83AB6"/>
    <w:lvl w:ilvl="0" w:tplc="0EFAE0FA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EC80871"/>
    <w:multiLevelType w:val="hybridMultilevel"/>
    <w:tmpl w:val="FB8AA1D0"/>
    <w:lvl w:ilvl="0" w:tplc="246A6354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4"/>
  </w:num>
  <w:num w:numId="16">
    <w:abstractNumId w:val="28"/>
  </w:num>
  <w:num w:numId="17">
    <w:abstractNumId w:val="13"/>
  </w:num>
  <w:num w:numId="18">
    <w:abstractNumId w:val="10"/>
  </w:num>
  <w:num w:numId="19">
    <w:abstractNumId w:val="19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20"/>
  </w:num>
  <w:num w:numId="25">
    <w:abstractNumId w:val="23"/>
  </w:num>
  <w:num w:numId="26">
    <w:abstractNumId w:val="12"/>
  </w:num>
  <w:num w:numId="27">
    <w:abstractNumId w:val="26"/>
  </w:num>
  <w:num w:numId="28">
    <w:abstractNumId w:val="27"/>
  </w:num>
  <w:num w:numId="29">
    <w:abstractNumId w:val="16"/>
  </w:num>
  <w:num w:numId="30">
    <w:abstractNumId w:val="21"/>
  </w:num>
  <w:num w:numId="31">
    <w:abstractNumId w:val="25"/>
  </w:num>
  <w:num w:numId="32">
    <w:abstractNumId w:val="17"/>
  </w:num>
  <w:num w:numId="33">
    <w:abstractNumId w:val="15"/>
  </w:num>
  <w:num w:numId="34">
    <w:abstractNumId w:val="30"/>
  </w:num>
  <w:num w:numId="35">
    <w:abstractNumId w:val="29"/>
  </w:num>
  <w:num w:numId="36">
    <w:abstractNumId w:val="22"/>
  </w:num>
  <w:num w:numId="37">
    <w:abstractNumId w:val="24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8BC"/>
    <w:rsid w:val="0001267C"/>
    <w:rsid w:val="00015D02"/>
    <w:rsid w:val="0002074D"/>
    <w:rsid w:val="0002183B"/>
    <w:rsid w:val="000237EB"/>
    <w:rsid w:val="000260F7"/>
    <w:rsid w:val="00026C1D"/>
    <w:rsid w:val="00027466"/>
    <w:rsid w:val="00034133"/>
    <w:rsid w:val="000421DF"/>
    <w:rsid w:val="000425FA"/>
    <w:rsid w:val="00042FD7"/>
    <w:rsid w:val="0005292E"/>
    <w:rsid w:val="00053CF4"/>
    <w:rsid w:val="00064B50"/>
    <w:rsid w:val="0006561E"/>
    <w:rsid w:val="00076671"/>
    <w:rsid w:val="00083322"/>
    <w:rsid w:val="00085E1C"/>
    <w:rsid w:val="00093DB0"/>
    <w:rsid w:val="00093F7B"/>
    <w:rsid w:val="00097878"/>
    <w:rsid w:val="000A2ACA"/>
    <w:rsid w:val="000A2E79"/>
    <w:rsid w:val="000A3E74"/>
    <w:rsid w:val="000C02AA"/>
    <w:rsid w:val="000C380D"/>
    <w:rsid w:val="000D2714"/>
    <w:rsid w:val="000E23E6"/>
    <w:rsid w:val="000E6E7A"/>
    <w:rsid w:val="000F0310"/>
    <w:rsid w:val="000F1544"/>
    <w:rsid w:val="000F2C93"/>
    <w:rsid w:val="000F333E"/>
    <w:rsid w:val="000F6908"/>
    <w:rsid w:val="00100BE4"/>
    <w:rsid w:val="0010124F"/>
    <w:rsid w:val="00103D39"/>
    <w:rsid w:val="001117E1"/>
    <w:rsid w:val="0011203A"/>
    <w:rsid w:val="00112BB2"/>
    <w:rsid w:val="001152AC"/>
    <w:rsid w:val="001167F2"/>
    <w:rsid w:val="0011713B"/>
    <w:rsid w:val="00122732"/>
    <w:rsid w:val="00126959"/>
    <w:rsid w:val="00136C8E"/>
    <w:rsid w:val="0014053F"/>
    <w:rsid w:val="00145E5E"/>
    <w:rsid w:val="0015117E"/>
    <w:rsid w:val="00163BC1"/>
    <w:rsid w:val="00165925"/>
    <w:rsid w:val="001703B6"/>
    <w:rsid w:val="00173E2E"/>
    <w:rsid w:val="00176003"/>
    <w:rsid w:val="00177641"/>
    <w:rsid w:val="00185A93"/>
    <w:rsid w:val="001869EC"/>
    <w:rsid w:val="00190E75"/>
    <w:rsid w:val="001934ED"/>
    <w:rsid w:val="00195636"/>
    <w:rsid w:val="001A1DFB"/>
    <w:rsid w:val="001A636B"/>
    <w:rsid w:val="001B1B17"/>
    <w:rsid w:val="001B78DF"/>
    <w:rsid w:val="001B794E"/>
    <w:rsid w:val="001C33D2"/>
    <w:rsid w:val="001C4FE0"/>
    <w:rsid w:val="001C5184"/>
    <w:rsid w:val="001D4896"/>
    <w:rsid w:val="001D7E44"/>
    <w:rsid w:val="001E0201"/>
    <w:rsid w:val="001E5322"/>
    <w:rsid w:val="001E71B8"/>
    <w:rsid w:val="001E7503"/>
    <w:rsid w:val="001E76D3"/>
    <w:rsid w:val="001E7A77"/>
    <w:rsid w:val="001F2BC8"/>
    <w:rsid w:val="00201F85"/>
    <w:rsid w:val="00202C0B"/>
    <w:rsid w:val="002049F2"/>
    <w:rsid w:val="002052F8"/>
    <w:rsid w:val="00206C49"/>
    <w:rsid w:val="00207ABC"/>
    <w:rsid w:val="00211BFC"/>
    <w:rsid w:val="0021201C"/>
    <w:rsid w:val="00212A81"/>
    <w:rsid w:val="00220DA3"/>
    <w:rsid w:val="002229A9"/>
    <w:rsid w:val="00225D6F"/>
    <w:rsid w:val="00231635"/>
    <w:rsid w:val="0023388F"/>
    <w:rsid w:val="002341B9"/>
    <w:rsid w:val="00241712"/>
    <w:rsid w:val="00244C5E"/>
    <w:rsid w:val="00247154"/>
    <w:rsid w:val="002531BB"/>
    <w:rsid w:val="00254B80"/>
    <w:rsid w:val="00257389"/>
    <w:rsid w:val="00260FBD"/>
    <w:rsid w:val="00262E84"/>
    <w:rsid w:val="00262EFA"/>
    <w:rsid w:val="00264608"/>
    <w:rsid w:val="00267346"/>
    <w:rsid w:val="002673F8"/>
    <w:rsid w:val="0026796F"/>
    <w:rsid w:val="00270AD7"/>
    <w:rsid w:val="002823F0"/>
    <w:rsid w:val="00286722"/>
    <w:rsid w:val="00290D26"/>
    <w:rsid w:val="0029264A"/>
    <w:rsid w:val="002A0C06"/>
    <w:rsid w:val="002A4B42"/>
    <w:rsid w:val="002A5128"/>
    <w:rsid w:val="002A639C"/>
    <w:rsid w:val="002A65B9"/>
    <w:rsid w:val="002A7504"/>
    <w:rsid w:val="002C298A"/>
    <w:rsid w:val="002D2A8D"/>
    <w:rsid w:val="002E30D8"/>
    <w:rsid w:val="002E3163"/>
    <w:rsid w:val="002E3E7E"/>
    <w:rsid w:val="002E607E"/>
    <w:rsid w:val="002E7629"/>
    <w:rsid w:val="002F1DBF"/>
    <w:rsid w:val="003027E6"/>
    <w:rsid w:val="003042A7"/>
    <w:rsid w:val="003104FD"/>
    <w:rsid w:val="003122BF"/>
    <w:rsid w:val="00317630"/>
    <w:rsid w:val="00321B3F"/>
    <w:rsid w:val="00322454"/>
    <w:rsid w:val="00325BEB"/>
    <w:rsid w:val="00327CAF"/>
    <w:rsid w:val="00331557"/>
    <w:rsid w:val="003406F9"/>
    <w:rsid w:val="00345310"/>
    <w:rsid w:val="003460D9"/>
    <w:rsid w:val="003471F8"/>
    <w:rsid w:val="00347277"/>
    <w:rsid w:val="00361DDF"/>
    <w:rsid w:val="0036529B"/>
    <w:rsid w:val="003659EE"/>
    <w:rsid w:val="00366246"/>
    <w:rsid w:val="00366321"/>
    <w:rsid w:val="00366921"/>
    <w:rsid w:val="003672AA"/>
    <w:rsid w:val="00367A9C"/>
    <w:rsid w:val="00371F3F"/>
    <w:rsid w:val="00377D13"/>
    <w:rsid w:val="003816F6"/>
    <w:rsid w:val="0038343A"/>
    <w:rsid w:val="003855E6"/>
    <w:rsid w:val="0038666A"/>
    <w:rsid w:val="00387CA1"/>
    <w:rsid w:val="0039743E"/>
    <w:rsid w:val="003A1D07"/>
    <w:rsid w:val="003A6649"/>
    <w:rsid w:val="003B611F"/>
    <w:rsid w:val="003C5185"/>
    <w:rsid w:val="003C5C8C"/>
    <w:rsid w:val="003D011D"/>
    <w:rsid w:val="003D2749"/>
    <w:rsid w:val="003D44FF"/>
    <w:rsid w:val="003D4A61"/>
    <w:rsid w:val="003D5309"/>
    <w:rsid w:val="003E2808"/>
    <w:rsid w:val="003E3092"/>
    <w:rsid w:val="003E3743"/>
    <w:rsid w:val="003E6242"/>
    <w:rsid w:val="003F08D7"/>
    <w:rsid w:val="00416E6E"/>
    <w:rsid w:val="0042100F"/>
    <w:rsid w:val="00422351"/>
    <w:rsid w:val="0042274C"/>
    <w:rsid w:val="00422CC2"/>
    <w:rsid w:val="00424B59"/>
    <w:rsid w:val="00425D9F"/>
    <w:rsid w:val="00426A86"/>
    <w:rsid w:val="0043092A"/>
    <w:rsid w:val="00431190"/>
    <w:rsid w:val="004324FB"/>
    <w:rsid w:val="004443AB"/>
    <w:rsid w:val="00444F35"/>
    <w:rsid w:val="00451399"/>
    <w:rsid w:val="00451CE3"/>
    <w:rsid w:val="004550DB"/>
    <w:rsid w:val="00466C0B"/>
    <w:rsid w:val="00467227"/>
    <w:rsid w:val="00471E10"/>
    <w:rsid w:val="00473E82"/>
    <w:rsid w:val="0047585C"/>
    <w:rsid w:val="00476F00"/>
    <w:rsid w:val="00480738"/>
    <w:rsid w:val="00484687"/>
    <w:rsid w:val="004908BC"/>
    <w:rsid w:val="004A0775"/>
    <w:rsid w:val="004A2C66"/>
    <w:rsid w:val="004B13E0"/>
    <w:rsid w:val="004B30B8"/>
    <w:rsid w:val="004B50BA"/>
    <w:rsid w:val="004D3EC6"/>
    <w:rsid w:val="004D4658"/>
    <w:rsid w:val="004D74D7"/>
    <w:rsid w:val="004E474F"/>
    <w:rsid w:val="004E5C72"/>
    <w:rsid w:val="004F1F59"/>
    <w:rsid w:val="004F6BAB"/>
    <w:rsid w:val="00501483"/>
    <w:rsid w:val="00503413"/>
    <w:rsid w:val="00503CF2"/>
    <w:rsid w:val="00506A5B"/>
    <w:rsid w:val="00507F15"/>
    <w:rsid w:val="00510CDD"/>
    <w:rsid w:val="00510EF7"/>
    <w:rsid w:val="00514892"/>
    <w:rsid w:val="00515BA0"/>
    <w:rsid w:val="00534D42"/>
    <w:rsid w:val="005409B8"/>
    <w:rsid w:val="00542765"/>
    <w:rsid w:val="00543EC3"/>
    <w:rsid w:val="005467F6"/>
    <w:rsid w:val="005515DD"/>
    <w:rsid w:val="005546F5"/>
    <w:rsid w:val="0055739C"/>
    <w:rsid w:val="00573DFC"/>
    <w:rsid w:val="00575812"/>
    <w:rsid w:val="00577E2B"/>
    <w:rsid w:val="00583F71"/>
    <w:rsid w:val="00585CDE"/>
    <w:rsid w:val="00586B5B"/>
    <w:rsid w:val="0059468E"/>
    <w:rsid w:val="00595959"/>
    <w:rsid w:val="00597B3B"/>
    <w:rsid w:val="005A03C2"/>
    <w:rsid w:val="005A0EC7"/>
    <w:rsid w:val="005A12A5"/>
    <w:rsid w:val="005B0B36"/>
    <w:rsid w:val="005B1FC9"/>
    <w:rsid w:val="005B21D6"/>
    <w:rsid w:val="005B288E"/>
    <w:rsid w:val="005B57FE"/>
    <w:rsid w:val="005C0311"/>
    <w:rsid w:val="005C0ECB"/>
    <w:rsid w:val="005C3E80"/>
    <w:rsid w:val="005D033F"/>
    <w:rsid w:val="005E0F45"/>
    <w:rsid w:val="005E2642"/>
    <w:rsid w:val="005E3C65"/>
    <w:rsid w:val="005F0791"/>
    <w:rsid w:val="00601E8A"/>
    <w:rsid w:val="00603AAC"/>
    <w:rsid w:val="00605D2C"/>
    <w:rsid w:val="00614196"/>
    <w:rsid w:val="00615688"/>
    <w:rsid w:val="006210F6"/>
    <w:rsid w:val="00623B7F"/>
    <w:rsid w:val="00627BBD"/>
    <w:rsid w:val="0063001C"/>
    <w:rsid w:val="006325D0"/>
    <w:rsid w:val="0063362A"/>
    <w:rsid w:val="00634F5B"/>
    <w:rsid w:val="006530A3"/>
    <w:rsid w:val="00655E6D"/>
    <w:rsid w:val="006604FD"/>
    <w:rsid w:val="00665771"/>
    <w:rsid w:val="0066689D"/>
    <w:rsid w:val="00666CA5"/>
    <w:rsid w:val="006771D2"/>
    <w:rsid w:val="0067758D"/>
    <w:rsid w:val="006864FC"/>
    <w:rsid w:val="006915B0"/>
    <w:rsid w:val="00696505"/>
    <w:rsid w:val="00697D97"/>
    <w:rsid w:val="006A0188"/>
    <w:rsid w:val="006A198C"/>
    <w:rsid w:val="006A3351"/>
    <w:rsid w:val="006A51E3"/>
    <w:rsid w:val="006A6EBC"/>
    <w:rsid w:val="006B062F"/>
    <w:rsid w:val="006B2061"/>
    <w:rsid w:val="006B65EF"/>
    <w:rsid w:val="006C025E"/>
    <w:rsid w:val="006C2F07"/>
    <w:rsid w:val="006C586A"/>
    <w:rsid w:val="006D34A8"/>
    <w:rsid w:val="006D505E"/>
    <w:rsid w:val="006E54BA"/>
    <w:rsid w:val="006E650F"/>
    <w:rsid w:val="006F1872"/>
    <w:rsid w:val="006F46D0"/>
    <w:rsid w:val="006F6E3E"/>
    <w:rsid w:val="0070501C"/>
    <w:rsid w:val="0070545C"/>
    <w:rsid w:val="007055DA"/>
    <w:rsid w:val="00720589"/>
    <w:rsid w:val="00722769"/>
    <w:rsid w:val="00726E25"/>
    <w:rsid w:val="007321DE"/>
    <w:rsid w:val="00733505"/>
    <w:rsid w:val="00742ADA"/>
    <w:rsid w:val="007455F8"/>
    <w:rsid w:val="007502DD"/>
    <w:rsid w:val="007530B5"/>
    <w:rsid w:val="00756103"/>
    <w:rsid w:val="00764CB1"/>
    <w:rsid w:val="00767C12"/>
    <w:rsid w:val="0077665D"/>
    <w:rsid w:val="00781E7F"/>
    <w:rsid w:val="007822D8"/>
    <w:rsid w:val="00782CAC"/>
    <w:rsid w:val="007830E7"/>
    <w:rsid w:val="00783F61"/>
    <w:rsid w:val="007857F7"/>
    <w:rsid w:val="00795A2A"/>
    <w:rsid w:val="00797BD0"/>
    <w:rsid w:val="007A0E4B"/>
    <w:rsid w:val="007A1AB7"/>
    <w:rsid w:val="007A23A7"/>
    <w:rsid w:val="007A23C6"/>
    <w:rsid w:val="007A3A57"/>
    <w:rsid w:val="007B0194"/>
    <w:rsid w:val="007B1E6B"/>
    <w:rsid w:val="007B48AB"/>
    <w:rsid w:val="007B74D4"/>
    <w:rsid w:val="007C10B5"/>
    <w:rsid w:val="007C2AF7"/>
    <w:rsid w:val="007C714C"/>
    <w:rsid w:val="007D013B"/>
    <w:rsid w:val="007D0268"/>
    <w:rsid w:val="007D02FC"/>
    <w:rsid w:val="007D0C96"/>
    <w:rsid w:val="007D174E"/>
    <w:rsid w:val="007D4DD2"/>
    <w:rsid w:val="007E68C9"/>
    <w:rsid w:val="007F07D4"/>
    <w:rsid w:val="007F3098"/>
    <w:rsid w:val="007F52F2"/>
    <w:rsid w:val="007F725A"/>
    <w:rsid w:val="00811247"/>
    <w:rsid w:val="00814F05"/>
    <w:rsid w:val="0081712F"/>
    <w:rsid w:val="008208BB"/>
    <w:rsid w:val="00824D5A"/>
    <w:rsid w:val="00827CF8"/>
    <w:rsid w:val="00831A6A"/>
    <w:rsid w:val="00831EA5"/>
    <w:rsid w:val="008346FE"/>
    <w:rsid w:val="00835F43"/>
    <w:rsid w:val="00852DDC"/>
    <w:rsid w:val="008557AA"/>
    <w:rsid w:val="00860596"/>
    <w:rsid w:val="00864697"/>
    <w:rsid w:val="008649E8"/>
    <w:rsid w:val="00875488"/>
    <w:rsid w:val="0087561D"/>
    <w:rsid w:val="0088123B"/>
    <w:rsid w:val="00881BAB"/>
    <w:rsid w:val="0088223F"/>
    <w:rsid w:val="0088465B"/>
    <w:rsid w:val="008902B8"/>
    <w:rsid w:val="008948DF"/>
    <w:rsid w:val="008955DD"/>
    <w:rsid w:val="008A095E"/>
    <w:rsid w:val="008A2B1E"/>
    <w:rsid w:val="008B1438"/>
    <w:rsid w:val="008B381E"/>
    <w:rsid w:val="008B4DBB"/>
    <w:rsid w:val="008B66A7"/>
    <w:rsid w:val="008C10C0"/>
    <w:rsid w:val="008D530E"/>
    <w:rsid w:val="008D57C2"/>
    <w:rsid w:val="008D610F"/>
    <w:rsid w:val="008D6218"/>
    <w:rsid w:val="008E134A"/>
    <w:rsid w:val="008E3228"/>
    <w:rsid w:val="008E6C7E"/>
    <w:rsid w:val="008F086A"/>
    <w:rsid w:val="008F405F"/>
    <w:rsid w:val="00901C55"/>
    <w:rsid w:val="00901EA5"/>
    <w:rsid w:val="00902133"/>
    <w:rsid w:val="00902AF6"/>
    <w:rsid w:val="00903118"/>
    <w:rsid w:val="00903EEF"/>
    <w:rsid w:val="009057CC"/>
    <w:rsid w:val="00911F95"/>
    <w:rsid w:val="00912118"/>
    <w:rsid w:val="00913D5F"/>
    <w:rsid w:val="0092072C"/>
    <w:rsid w:val="00921DFA"/>
    <w:rsid w:val="0092226D"/>
    <w:rsid w:val="00924B10"/>
    <w:rsid w:val="00924E3C"/>
    <w:rsid w:val="009419F2"/>
    <w:rsid w:val="00943521"/>
    <w:rsid w:val="009439B8"/>
    <w:rsid w:val="00944680"/>
    <w:rsid w:val="00944F66"/>
    <w:rsid w:val="00944FCB"/>
    <w:rsid w:val="0095126A"/>
    <w:rsid w:val="009560C4"/>
    <w:rsid w:val="009569AE"/>
    <w:rsid w:val="00966996"/>
    <w:rsid w:val="00966E2F"/>
    <w:rsid w:val="009675DF"/>
    <w:rsid w:val="00970293"/>
    <w:rsid w:val="0098433E"/>
    <w:rsid w:val="00984EED"/>
    <w:rsid w:val="009872A9"/>
    <w:rsid w:val="009913B2"/>
    <w:rsid w:val="00992935"/>
    <w:rsid w:val="00993129"/>
    <w:rsid w:val="00995F9E"/>
    <w:rsid w:val="00996A65"/>
    <w:rsid w:val="009A50C7"/>
    <w:rsid w:val="009A5430"/>
    <w:rsid w:val="009A67A4"/>
    <w:rsid w:val="009A7700"/>
    <w:rsid w:val="009C3057"/>
    <w:rsid w:val="009D1816"/>
    <w:rsid w:val="009D280B"/>
    <w:rsid w:val="009D5609"/>
    <w:rsid w:val="009D6908"/>
    <w:rsid w:val="009E74A2"/>
    <w:rsid w:val="009F6E09"/>
    <w:rsid w:val="00A042A3"/>
    <w:rsid w:val="00A05834"/>
    <w:rsid w:val="00A0678B"/>
    <w:rsid w:val="00A20CCB"/>
    <w:rsid w:val="00A20DAA"/>
    <w:rsid w:val="00A514EB"/>
    <w:rsid w:val="00A54759"/>
    <w:rsid w:val="00A55F5D"/>
    <w:rsid w:val="00A63F5D"/>
    <w:rsid w:val="00A67669"/>
    <w:rsid w:val="00A84311"/>
    <w:rsid w:val="00A85C0B"/>
    <w:rsid w:val="00A86599"/>
    <w:rsid w:val="00A94C26"/>
    <w:rsid w:val="00A978C1"/>
    <w:rsid w:val="00AA0071"/>
    <w:rsid w:val="00AA3925"/>
    <w:rsid w:val="00AA6187"/>
    <w:rsid w:val="00AB41C2"/>
    <w:rsid w:val="00AB69C7"/>
    <w:rsid w:val="00AB6B6E"/>
    <w:rsid w:val="00AC3E91"/>
    <w:rsid w:val="00AC4A0F"/>
    <w:rsid w:val="00AC6FA7"/>
    <w:rsid w:val="00AD07A4"/>
    <w:rsid w:val="00AD0B14"/>
    <w:rsid w:val="00AD15FD"/>
    <w:rsid w:val="00AD444B"/>
    <w:rsid w:val="00AD596A"/>
    <w:rsid w:val="00AD5E9D"/>
    <w:rsid w:val="00AD7054"/>
    <w:rsid w:val="00AE1A77"/>
    <w:rsid w:val="00AE62CC"/>
    <w:rsid w:val="00AF30C2"/>
    <w:rsid w:val="00AF41EB"/>
    <w:rsid w:val="00AF4968"/>
    <w:rsid w:val="00AF5C04"/>
    <w:rsid w:val="00B00A43"/>
    <w:rsid w:val="00B0433F"/>
    <w:rsid w:val="00B161EE"/>
    <w:rsid w:val="00B21A00"/>
    <w:rsid w:val="00B45932"/>
    <w:rsid w:val="00B47882"/>
    <w:rsid w:val="00B54BFC"/>
    <w:rsid w:val="00BA48DB"/>
    <w:rsid w:val="00BA557B"/>
    <w:rsid w:val="00BB0ECA"/>
    <w:rsid w:val="00BB273E"/>
    <w:rsid w:val="00BB2FD1"/>
    <w:rsid w:val="00BB6ED3"/>
    <w:rsid w:val="00BB7BA5"/>
    <w:rsid w:val="00BC0B60"/>
    <w:rsid w:val="00BC3C22"/>
    <w:rsid w:val="00BC4192"/>
    <w:rsid w:val="00BC7DAC"/>
    <w:rsid w:val="00BD3C4B"/>
    <w:rsid w:val="00BD5E7E"/>
    <w:rsid w:val="00BE1352"/>
    <w:rsid w:val="00BE2F30"/>
    <w:rsid w:val="00BE3385"/>
    <w:rsid w:val="00BE5685"/>
    <w:rsid w:val="00BF5DDE"/>
    <w:rsid w:val="00BF6020"/>
    <w:rsid w:val="00C10506"/>
    <w:rsid w:val="00C10FA1"/>
    <w:rsid w:val="00C12355"/>
    <w:rsid w:val="00C20C52"/>
    <w:rsid w:val="00C3238C"/>
    <w:rsid w:val="00C36ECF"/>
    <w:rsid w:val="00C5268E"/>
    <w:rsid w:val="00C54921"/>
    <w:rsid w:val="00C563E1"/>
    <w:rsid w:val="00C65170"/>
    <w:rsid w:val="00C65CA6"/>
    <w:rsid w:val="00C71836"/>
    <w:rsid w:val="00C71F27"/>
    <w:rsid w:val="00C75D05"/>
    <w:rsid w:val="00C8258F"/>
    <w:rsid w:val="00C83B21"/>
    <w:rsid w:val="00C94CCB"/>
    <w:rsid w:val="00C94EEF"/>
    <w:rsid w:val="00C954E4"/>
    <w:rsid w:val="00C95729"/>
    <w:rsid w:val="00CA2B62"/>
    <w:rsid w:val="00CA3A69"/>
    <w:rsid w:val="00CA5AD5"/>
    <w:rsid w:val="00CA5FC4"/>
    <w:rsid w:val="00CA75CF"/>
    <w:rsid w:val="00CB094E"/>
    <w:rsid w:val="00CC0792"/>
    <w:rsid w:val="00CC106D"/>
    <w:rsid w:val="00CC20E1"/>
    <w:rsid w:val="00CC7141"/>
    <w:rsid w:val="00CD558F"/>
    <w:rsid w:val="00CD5B90"/>
    <w:rsid w:val="00CE3DE0"/>
    <w:rsid w:val="00CF04E1"/>
    <w:rsid w:val="00CF497F"/>
    <w:rsid w:val="00CF5313"/>
    <w:rsid w:val="00CF5520"/>
    <w:rsid w:val="00CF7E36"/>
    <w:rsid w:val="00D01B67"/>
    <w:rsid w:val="00D031D7"/>
    <w:rsid w:val="00D04B7B"/>
    <w:rsid w:val="00D04EA5"/>
    <w:rsid w:val="00D1089A"/>
    <w:rsid w:val="00D13976"/>
    <w:rsid w:val="00D143CB"/>
    <w:rsid w:val="00D146D6"/>
    <w:rsid w:val="00D26994"/>
    <w:rsid w:val="00D26B21"/>
    <w:rsid w:val="00D32692"/>
    <w:rsid w:val="00D32F7A"/>
    <w:rsid w:val="00D345A6"/>
    <w:rsid w:val="00D37021"/>
    <w:rsid w:val="00D3735E"/>
    <w:rsid w:val="00D41EE3"/>
    <w:rsid w:val="00D45D4D"/>
    <w:rsid w:val="00D469E9"/>
    <w:rsid w:val="00D51E07"/>
    <w:rsid w:val="00D548A4"/>
    <w:rsid w:val="00D54EE8"/>
    <w:rsid w:val="00D61BE9"/>
    <w:rsid w:val="00D64A8E"/>
    <w:rsid w:val="00D66BF0"/>
    <w:rsid w:val="00D74DBD"/>
    <w:rsid w:val="00D75AC4"/>
    <w:rsid w:val="00D85DF4"/>
    <w:rsid w:val="00D93202"/>
    <w:rsid w:val="00DA03D2"/>
    <w:rsid w:val="00DA6158"/>
    <w:rsid w:val="00DB04F9"/>
    <w:rsid w:val="00DB09E3"/>
    <w:rsid w:val="00DB1EA7"/>
    <w:rsid w:val="00DB597A"/>
    <w:rsid w:val="00DC1C47"/>
    <w:rsid w:val="00DC1ED2"/>
    <w:rsid w:val="00DC47AF"/>
    <w:rsid w:val="00DC6B14"/>
    <w:rsid w:val="00DC7C90"/>
    <w:rsid w:val="00DD2763"/>
    <w:rsid w:val="00DD2F74"/>
    <w:rsid w:val="00DD4117"/>
    <w:rsid w:val="00DD617C"/>
    <w:rsid w:val="00DD65D8"/>
    <w:rsid w:val="00DD67E8"/>
    <w:rsid w:val="00DE1771"/>
    <w:rsid w:val="00DE1B4E"/>
    <w:rsid w:val="00DE2CD2"/>
    <w:rsid w:val="00DE554C"/>
    <w:rsid w:val="00DF7D35"/>
    <w:rsid w:val="00E01E2D"/>
    <w:rsid w:val="00E037EF"/>
    <w:rsid w:val="00E05894"/>
    <w:rsid w:val="00E06895"/>
    <w:rsid w:val="00E07AA1"/>
    <w:rsid w:val="00E20406"/>
    <w:rsid w:val="00E24236"/>
    <w:rsid w:val="00E2525B"/>
    <w:rsid w:val="00E25706"/>
    <w:rsid w:val="00E2754F"/>
    <w:rsid w:val="00E35F86"/>
    <w:rsid w:val="00E4038D"/>
    <w:rsid w:val="00E41E8E"/>
    <w:rsid w:val="00E532D9"/>
    <w:rsid w:val="00E53422"/>
    <w:rsid w:val="00E55870"/>
    <w:rsid w:val="00E5748A"/>
    <w:rsid w:val="00E57C71"/>
    <w:rsid w:val="00E65725"/>
    <w:rsid w:val="00E70A47"/>
    <w:rsid w:val="00E76ED4"/>
    <w:rsid w:val="00E80F07"/>
    <w:rsid w:val="00E823EB"/>
    <w:rsid w:val="00E82878"/>
    <w:rsid w:val="00E833A6"/>
    <w:rsid w:val="00E84E95"/>
    <w:rsid w:val="00E93772"/>
    <w:rsid w:val="00E95A8C"/>
    <w:rsid w:val="00E96365"/>
    <w:rsid w:val="00EA16E2"/>
    <w:rsid w:val="00EA529D"/>
    <w:rsid w:val="00EB007E"/>
    <w:rsid w:val="00EB243B"/>
    <w:rsid w:val="00EB67B3"/>
    <w:rsid w:val="00EB6B34"/>
    <w:rsid w:val="00EC380E"/>
    <w:rsid w:val="00EC63C6"/>
    <w:rsid w:val="00ED0AAF"/>
    <w:rsid w:val="00ED2579"/>
    <w:rsid w:val="00ED6E0A"/>
    <w:rsid w:val="00ED71BA"/>
    <w:rsid w:val="00ED784E"/>
    <w:rsid w:val="00EE034D"/>
    <w:rsid w:val="00EE14E4"/>
    <w:rsid w:val="00EE2AA2"/>
    <w:rsid w:val="00EE3775"/>
    <w:rsid w:val="00EF0021"/>
    <w:rsid w:val="00EF13F9"/>
    <w:rsid w:val="00EF1837"/>
    <w:rsid w:val="00EF4279"/>
    <w:rsid w:val="00EF603D"/>
    <w:rsid w:val="00F030CF"/>
    <w:rsid w:val="00F04040"/>
    <w:rsid w:val="00F078DB"/>
    <w:rsid w:val="00F129C0"/>
    <w:rsid w:val="00F17855"/>
    <w:rsid w:val="00F24A88"/>
    <w:rsid w:val="00F3361C"/>
    <w:rsid w:val="00F37593"/>
    <w:rsid w:val="00F56C95"/>
    <w:rsid w:val="00F73975"/>
    <w:rsid w:val="00F861CD"/>
    <w:rsid w:val="00F878C1"/>
    <w:rsid w:val="00F91D2D"/>
    <w:rsid w:val="00F952BC"/>
    <w:rsid w:val="00F9631B"/>
    <w:rsid w:val="00F9776C"/>
    <w:rsid w:val="00FB6345"/>
    <w:rsid w:val="00FC70A6"/>
    <w:rsid w:val="00FC7542"/>
    <w:rsid w:val="00FC785D"/>
    <w:rsid w:val="00FD641D"/>
    <w:rsid w:val="00FE0A37"/>
    <w:rsid w:val="00FF2E21"/>
    <w:rsid w:val="00FF3783"/>
    <w:rsid w:val="00FF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C956D180-2D78-4C02-9ADC-4E3EA4297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rsid w:val="00D26B21"/>
    <w:pPr>
      <w:tabs>
        <w:tab w:val="right" w:leader="underscore" w:pos="9090"/>
      </w:tabs>
      <w:spacing w:after="100"/>
      <w:ind w:left="4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styleId="3f0">
    <w:name w:val="Plain Table 3"/>
    <w:basedOn w:val="a3"/>
    <w:uiPriority w:val="42"/>
    <w:rsid w:val="009419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-52">
    <w:name w:val="Grid Table 1 Light Accent 5"/>
    <w:basedOn w:val="a3"/>
    <w:uiPriority w:val="46"/>
    <w:rsid w:val="009419F2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4">
    <w:name w:val="Plain Table 2"/>
    <w:basedOn w:val="a3"/>
    <w:uiPriority w:val="41"/>
    <w:rsid w:val="00E9377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62">
    <w:name w:val="Grid Table 1 Light Accent 6"/>
    <w:basedOn w:val="a3"/>
    <w:uiPriority w:val="46"/>
    <w:rsid w:val="002E607E"/>
    <w:pPr>
      <w:spacing w:after="0" w:line="240" w:lineRule="auto"/>
    </w:pPr>
    <w:tblPr>
      <w:tblStyleRowBandSize w:val="1"/>
      <w:tblStyleColBandSize w:val="1"/>
      <w:tblBorders>
        <w:top w:val="single" w:sz="4" w:space="0" w:color="D7D3C5" w:themeColor="accent6" w:themeTint="66"/>
        <w:left w:val="single" w:sz="4" w:space="0" w:color="D7D3C5" w:themeColor="accent6" w:themeTint="66"/>
        <w:bottom w:val="single" w:sz="4" w:space="0" w:color="D7D3C5" w:themeColor="accent6" w:themeTint="66"/>
        <w:right w:val="single" w:sz="4" w:space="0" w:color="D7D3C5" w:themeColor="accent6" w:themeTint="66"/>
        <w:insideH w:val="single" w:sz="4" w:space="0" w:color="D7D3C5" w:themeColor="accent6" w:themeTint="66"/>
        <w:insideV w:val="single" w:sz="4" w:space="0" w:color="D7D3C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ream\Desktop\Annual-Report-Template\Annual-Report-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1F9618993F47C9AC9BBA41801D53C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37AA01A-7B51-4DE4-8BAE-333C5206E95F}"/>
      </w:docPartPr>
      <w:docPartBody>
        <w:p w:rsidR="00DB1768" w:rsidRDefault="00805BEF">
          <w:pPr>
            <w:pStyle w:val="051F9618993F47C9AC9BBA41801D53CB"/>
          </w:pPr>
          <w:r>
            <w:t>Annual Report</w:t>
          </w:r>
        </w:p>
      </w:docPartBody>
    </w:docPart>
    <w:docPart>
      <w:docPartPr>
        <w:name w:val="B9BF5797CCF9465E8B09CAC9A627CF0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9E8552A-9067-415E-A76A-FE3AC7823D4C}"/>
      </w:docPartPr>
      <w:docPartBody>
        <w:p w:rsidR="00DB1768" w:rsidRDefault="00805BEF">
          <w:pPr>
            <w:pStyle w:val="B9BF5797CCF9465E8B09CAC9A627CF0D"/>
          </w:pPr>
          <w:r>
            <w:t>[You can add an abstract or other key statement here. An abstract is typically a short summary of the document content.]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5B9BD5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4013"/>
    <w:rsid w:val="000126D9"/>
    <w:rsid w:val="00744013"/>
    <w:rsid w:val="00805BEF"/>
    <w:rsid w:val="009F7ED8"/>
    <w:rsid w:val="00DB1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B77F31560FA4968AE38A0068BEB536A">
    <w:name w:val="DB77F31560FA4968AE38A0068BEB536A"/>
    <w:pPr>
      <w:widowControl w:val="0"/>
      <w:wordWrap w:val="0"/>
      <w:autoSpaceDE w:val="0"/>
      <w:autoSpaceDN w:val="0"/>
    </w:pPr>
  </w:style>
  <w:style w:type="paragraph" w:customStyle="1" w:styleId="97A68CA3647D494AACDCCB8296586809">
    <w:name w:val="97A68CA3647D494AACDCCB8296586809"/>
    <w:pPr>
      <w:widowControl w:val="0"/>
      <w:wordWrap w:val="0"/>
      <w:autoSpaceDE w:val="0"/>
      <w:autoSpaceDN w:val="0"/>
    </w:pPr>
  </w:style>
  <w:style w:type="paragraph" w:customStyle="1" w:styleId="9CBE0F84479C43E796BAFFE288BAC523">
    <w:name w:val="9CBE0F84479C43E796BAFFE288BAC523"/>
    <w:pPr>
      <w:widowControl w:val="0"/>
      <w:wordWrap w:val="0"/>
      <w:autoSpaceDE w:val="0"/>
      <w:autoSpaceDN w:val="0"/>
    </w:pPr>
  </w:style>
  <w:style w:type="paragraph" w:customStyle="1" w:styleId="43151A877FBF4AA48E8CE4276ADC57A0">
    <w:name w:val="43151A877FBF4AA48E8CE4276ADC57A0"/>
    <w:pPr>
      <w:widowControl w:val="0"/>
      <w:wordWrap w:val="0"/>
      <w:autoSpaceDE w:val="0"/>
      <w:autoSpaceDN w:val="0"/>
    </w:pPr>
  </w:style>
  <w:style w:type="paragraph" w:customStyle="1" w:styleId="5DA9B3B88CDA43FEA60F050FFE1A8FC8">
    <w:name w:val="5DA9B3B88CDA43FEA60F050FFE1A8FC8"/>
    <w:pPr>
      <w:widowControl w:val="0"/>
      <w:wordWrap w:val="0"/>
      <w:autoSpaceDE w:val="0"/>
      <w:autoSpaceDN w:val="0"/>
    </w:pPr>
  </w:style>
  <w:style w:type="paragraph" w:customStyle="1" w:styleId="1919C873224D4277B59781B9540BB6B4">
    <w:name w:val="1919C873224D4277B59781B9540BB6B4"/>
    <w:pPr>
      <w:widowControl w:val="0"/>
      <w:wordWrap w:val="0"/>
      <w:autoSpaceDE w:val="0"/>
      <w:autoSpaceDN w:val="0"/>
    </w:pPr>
  </w:style>
  <w:style w:type="paragraph" w:customStyle="1" w:styleId="E0A8E517DACA423E9DF0F86B3F49FF6C">
    <w:name w:val="E0A8E517DACA423E9DF0F86B3F49FF6C"/>
    <w:pPr>
      <w:widowControl w:val="0"/>
      <w:wordWrap w:val="0"/>
      <w:autoSpaceDE w:val="0"/>
      <w:autoSpaceDN w:val="0"/>
    </w:p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lang w:eastAsia="en-US"/>
    </w:rPr>
  </w:style>
  <w:style w:type="paragraph" w:customStyle="1" w:styleId="69D03096B162432E96BF8DBA60B80803">
    <w:name w:val="69D03096B162432E96BF8DBA60B80803"/>
    <w:pPr>
      <w:widowControl w:val="0"/>
      <w:wordWrap w:val="0"/>
      <w:autoSpaceDE w:val="0"/>
      <w:autoSpaceDN w:val="0"/>
    </w:pPr>
  </w:style>
  <w:style w:type="paragraph" w:customStyle="1" w:styleId="9C73ED58959E40BDB524963A6E38F3F5">
    <w:name w:val="9C73ED58959E40BDB524963A6E38F3F5"/>
    <w:pPr>
      <w:widowControl w:val="0"/>
      <w:wordWrap w:val="0"/>
      <w:autoSpaceDE w:val="0"/>
      <w:autoSpaceDN w:val="0"/>
    </w:pPr>
  </w:style>
  <w:style w:type="paragraph" w:customStyle="1" w:styleId="2676C7864B094387813687644EBB9C30">
    <w:name w:val="2676C7864B094387813687644EBB9C30"/>
    <w:pPr>
      <w:widowControl w:val="0"/>
      <w:wordWrap w:val="0"/>
      <w:autoSpaceDE w:val="0"/>
      <w:autoSpaceDN w:val="0"/>
    </w:pPr>
  </w:style>
  <w:style w:type="paragraph" w:customStyle="1" w:styleId="6E31B1308F584FE4977665A33CCA179D">
    <w:name w:val="6E31B1308F584FE4977665A33CCA179D"/>
    <w:pPr>
      <w:widowControl w:val="0"/>
      <w:wordWrap w:val="0"/>
      <w:autoSpaceDE w:val="0"/>
      <w:autoSpaceDN w:val="0"/>
    </w:pPr>
  </w:style>
  <w:style w:type="paragraph" w:customStyle="1" w:styleId="4B4139F77E6F41049B00A2108CF4C36F">
    <w:name w:val="4B4139F77E6F41049B00A2108CF4C36F"/>
    <w:pPr>
      <w:widowControl w:val="0"/>
      <w:wordWrap w:val="0"/>
      <w:autoSpaceDE w:val="0"/>
      <w:autoSpaceDN w:val="0"/>
    </w:pPr>
  </w:style>
  <w:style w:type="paragraph" w:customStyle="1" w:styleId="3F5FB234E7424FDA9A0F043C3C0A0A61">
    <w:name w:val="3F5FB234E7424FDA9A0F043C3C0A0A61"/>
    <w:pPr>
      <w:widowControl w:val="0"/>
      <w:wordWrap w:val="0"/>
      <w:autoSpaceDE w:val="0"/>
      <w:autoSpaceDN w:val="0"/>
    </w:pPr>
  </w:style>
  <w:style w:type="paragraph" w:customStyle="1" w:styleId="1DE0285B43AD439EB186E1BE3C575543">
    <w:name w:val="1DE0285B43AD439EB186E1BE3C575543"/>
    <w:pPr>
      <w:widowControl w:val="0"/>
      <w:wordWrap w:val="0"/>
      <w:autoSpaceDE w:val="0"/>
      <w:autoSpaceDN w:val="0"/>
    </w:pPr>
  </w:style>
  <w:style w:type="paragraph" w:customStyle="1" w:styleId="05BFCB0CD3B54C3493FB2318483A4ED6">
    <w:name w:val="05BFCB0CD3B54C3493FB2318483A4ED6"/>
    <w:pPr>
      <w:widowControl w:val="0"/>
      <w:wordWrap w:val="0"/>
      <w:autoSpaceDE w:val="0"/>
      <w:autoSpaceDN w:val="0"/>
    </w:pPr>
  </w:style>
  <w:style w:type="paragraph" w:customStyle="1" w:styleId="EF24AB4C9B74447E824BBBD6582CB1FB">
    <w:name w:val="EF24AB4C9B74447E824BBBD6582CB1FB"/>
    <w:pPr>
      <w:widowControl w:val="0"/>
      <w:wordWrap w:val="0"/>
      <w:autoSpaceDE w:val="0"/>
      <w:autoSpaceDN w:val="0"/>
    </w:pPr>
  </w:style>
  <w:style w:type="paragraph" w:customStyle="1" w:styleId="4D2D9622A111421AAEA257AA864F82B2">
    <w:name w:val="4D2D9622A111421AAEA257AA864F82B2"/>
    <w:pPr>
      <w:widowControl w:val="0"/>
      <w:wordWrap w:val="0"/>
      <w:autoSpaceDE w:val="0"/>
      <w:autoSpaceDN w:val="0"/>
    </w:pPr>
  </w:style>
  <w:style w:type="paragraph" w:customStyle="1" w:styleId="A84EE8637854428FB2652617D7A9B8D3">
    <w:name w:val="A84EE8637854428FB2652617D7A9B8D3"/>
    <w:pPr>
      <w:widowControl w:val="0"/>
      <w:wordWrap w:val="0"/>
      <w:autoSpaceDE w:val="0"/>
      <w:autoSpaceDN w:val="0"/>
    </w:pPr>
  </w:style>
  <w:style w:type="paragraph" w:customStyle="1" w:styleId="CA1799D09B9F43A79EE66E419E9F16B9">
    <w:name w:val="CA1799D09B9F43A79EE66E419E9F16B9"/>
    <w:pPr>
      <w:widowControl w:val="0"/>
      <w:wordWrap w:val="0"/>
      <w:autoSpaceDE w:val="0"/>
      <w:autoSpaceDN w:val="0"/>
    </w:pPr>
  </w:style>
  <w:style w:type="paragraph" w:customStyle="1" w:styleId="ED36B9D484C5440C97AA039BA9175813">
    <w:name w:val="ED36B9D484C5440C97AA039BA9175813"/>
    <w:pPr>
      <w:widowControl w:val="0"/>
      <w:wordWrap w:val="0"/>
      <w:autoSpaceDE w:val="0"/>
      <w:autoSpaceDN w:val="0"/>
    </w:pPr>
  </w:style>
  <w:style w:type="paragraph" w:customStyle="1" w:styleId="D16D6D09C04C42E8AC61ECC7164E3EAC">
    <w:name w:val="D16D6D09C04C42E8AC61ECC7164E3EAC"/>
    <w:pPr>
      <w:widowControl w:val="0"/>
      <w:wordWrap w:val="0"/>
      <w:autoSpaceDE w:val="0"/>
      <w:autoSpaceDN w:val="0"/>
    </w:pPr>
  </w:style>
  <w:style w:type="paragraph" w:customStyle="1" w:styleId="D2905CBDFF614E1B962C6C410671DF49">
    <w:name w:val="D2905CBDFF614E1B962C6C410671DF49"/>
    <w:pPr>
      <w:widowControl w:val="0"/>
      <w:wordWrap w:val="0"/>
      <w:autoSpaceDE w:val="0"/>
      <w:autoSpaceDN w:val="0"/>
    </w:pPr>
  </w:style>
  <w:style w:type="paragraph" w:customStyle="1" w:styleId="CE5151F414414BF9B276B8467BA293D0">
    <w:name w:val="CE5151F414414BF9B276B8467BA293D0"/>
    <w:pPr>
      <w:widowControl w:val="0"/>
      <w:wordWrap w:val="0"/>
      <w:autoSpaceDE w:val="0"/>
      <w:autoSpaceDN w:val="0"/>
    </w:pPr>
  </w:style>
  <w:style w:type="paragraph" w:customStyle="1" w:styleId="5280A1F2A8EE44F2BF034370635E3695">
    <w:name w:val="5280A1F2A8EE44F2BF034370635E3695"/>
    <w:pPr>
      <w:widowControl w:val="0"/>
      <w:wordWrap w:val="0"/>
      <w:autoSpaceDE w:val="0"/>
      <w:autoSpaceDN w:val="0"/>
    </w:pPr>
  </w:style>
  <w:style w:type="paragraph" w:customStyle="1" w:styleId="051F9618993F47C9AC9BBA41801D53CB">
    <w:name w:val="051F9618993F47C9AC9BBA41801D53CB"/>
    <w:pPr>
      <w:widowControl w:val="0"/>
      <w:wordWrap w:val="0"/>
      <w:autoSpaceDE w:val="0"/>
      <w:autoSpaceDN w:val="0"/>
    </w:pPr>
  </w:style>
  <w:style w:type="paragraph" w:customStyle="1" w:styleId="1F3387B048D642CCA85DB3E36087AB22">
    <w:name w:val="1F3387B048D642CCA85DB3E36087AB22"/>
    <w:pPr>
      <w:widowControl w:val="0"/>
      <w:wordWrap w:val="0"/>
      <w:autoSpaceDE w:val="0"/>
      <w:autoSpaceDN w:val="0"/>
    </w:pPr>
  </w:style>
  <w:style w:type="paragraph" w:customStyle="1" w:styleId="B9BF5797CCF9465E8B09CAC9A627CF0D">
    <w:name w:val="B9BF5797CCF9465E8B09CAC9A627CF0D"/>
    <w:pPr>
      <w:widowControl w:val="0"/>
      <w:wordWrap w:val="0"/>
      <w:autoSpaceDE w:val="0"/>
      <w:autoSpaceDN w:val="0"/>
    </w:pPr>
  </w:style>
  <w:style w:type="paragraph" w:customStyle="1" w:styleId="3F82F6050E204CEDBE66FE5400055073">
    <w:name w:val="3F82F6050E204CEDBE66FE5400055073"/>
    <w:rsid w:val="0074401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2017-09-14T00:00:00</PublishDate>
  <Abstract>Waxing Shop Project</Abstract>
  <CompanyAddress/>
  <CompanyPhone>[Fax]</CompanyPhone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32AB97DE-7C71-4533-96FA-5DADA06BFD0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9FD84B-5A0E-4F11-A6D3-D33F10AE6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Annual-Report-Template.dotx</Template>
  <TotalTime>279</TotalTime>
  <Pages>15</Pages>
  <Words>928</Words>
  <Characters>5291</Characters>
  <Application>Microsoft Office Word</Application>
  <DocSecurity>0</DocSecurity>
  <Lines>44</Lines>
  <Paragraphs>12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Kururu Waxing Shop</vt:lpstr>
      <vt:lpstr/>
      <vt:lpstr>To Our Stockholders</vt:lpstr>
      <vt:lpstr>    Strategic Highlights</vt:lpstr>
      <vt:lpstr>    Financial Highlights</vt:lpstr>
      <vt:lpstr>    Operating Highlights</vt:lpstr>
      <vt:lpstr>    Looking Ahead</vt:lpstr>
      <vt:lpstr>Financial Summary</vt:lpstr>
      <vt:lpstr>Financial Statements</vt:lpstr>
      <vt:lpstr>    Statement of Financial Position</vt:lpstr>
      <vt:lpstr>    Statement of Comprehensive Income (Profits and Losses)</vt:lpstr>
      <vt:lpstr>    Statement of Changes in Equity</vt:lpstr>
      <vt:lpstr>    Statement of Cash Flows</vt:lpstr>
      <vt:lpstr>Notes to Financial Statements</vt:lpstr>
      <vt:lpstr>    Accounts</vt:lpstr>
      <vt:lpstr>    Debt</vt:lpstr>
      <vt:lpstr>    Going Concern</vt:lpstr>
      <vt:lpstr>    Contingent Liabilities</vt:lpstr>
      <vt:lpstr>    Takeaways</vt:lpstr>
      <vt:lpstr>Independent Auditor’s Report</vt:lpstr>
      <vt:lpstr>Contact Information</vt:lpstr>
      <vt:lpstr>Company Information</vt:lpstr>
    </vt:vector>
  </TitlesOfParts>
  <Company/>
  <LinksUpToDate>false</LinksUpToDate>
  <CharactersWithSpaces>6207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Kururu Waxing Shop</dc:title>
  <dc:creator>김구현</dc:creator>
  <cp:keywords/>
  <cp:lastModifiedBy>김구현</cp:lastModifiedBy>
  <cp:revision>1031</cp:revision>
  <cp:lastPrinted>2011-08-05T20:35:00Z</cp:lastPrinted>
  <dcterms:created xsi:type="dcterms:W3CDTF">2017-09-13T15:21:00Z</dcterms:created>
  <dcterms:modified xsi:type="dcterms:W3CDTF">2017-09-13T20:19:00Z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